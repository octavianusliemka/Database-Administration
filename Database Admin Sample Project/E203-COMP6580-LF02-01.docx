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63C710A2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ECFE" w14:textId="77777777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EA441C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EA441C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B9EBD0B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22A0266" wp14:editId="20AAB2F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02B033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F52F" w14:textId="77777777" w:rsidR="00D41621" w:rsidRDefault="00D41621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D41621">
              <w:rPr>
                <w:rFonts w:ascii="Arial Narrow" w:hAnsi="Arial Narrow" w:cs="Tahoma"/>
                <w:sz w:val="36"/>
              </w:rPr>
              <w:t>COMP6119 | COMP6580</w:t>
            </w:r>
          </w:p>
          <w:p w14:paraId="392C0037" w14:textId="77777777" w:rsidR="00235C36" w:rsidRPr="00876A58" w:rsidRDefault="00D4162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41621">
              <w:rPr>
                <w:rFonts w:ascii="Arial Narrow" w:hAnsi="Arial Narrow" w:cs="Tahoma"/>
                <w:sz w:val="36"/>
              </w:rPr>
              <w:t>Database Administration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8110649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6367C35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8058" w14:textId="77777777" w:rsidR="00F80742" w:rsidRPr="00DF718C" w:rsidRDefault="00D41621" w:rsidP="00EA441C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D41621">
              <w:rPr>
                <w:rFonts w:ascii="Arial" w:hAnsi="Arial" w:cs="Arial"/>
                <w:b/>
                <w:lang w:val="id-ID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1C42AA" w14:textId="77777777" w:rsidR="000732DF" w:rsidRPr="0036420F" w:rsidRDefault="00D4162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41621">
              <w:rPr>
                <w:rFonts w:ascii="Arial" w:hAnsi="Arial" w:cs="Arial"/>
                <w:b/>
                <w:sz w:val="20"/>
              </w:rPr>
              <w:t>E203-COMP6580-LF02-01</w:t>
            </w:r>
          </w:p>
        </w:tc>
      </w:tr>
      <w:tr w:rsidR="00E0375C" w:rsidRPr="00876A58" w14:paraId="04B38EF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0096DE" w14:textId="77777777" w:rsidR="00535DA7" w:rsidRPr="00D4162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EA441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EA441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EA441C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EA441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EA441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EA441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EA441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41621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E642BF" w:rsidRPr="00EA441C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EA441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41621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99CF55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EA441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EA441C">
              <w:rPr>
                <w:rFonts w:ascii="Arial" w:hAnsi="Arial" w:cs="Arial"/>
                <w:b/>
                <w:sz w:val="18"/>
              </w:rPr>
              <w:t xml:space="preserve"> </w:t>
            </w:r>
            <w:r w:rsidR="00F32E07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780CEE8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38E8790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DF35B7B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C09520D" w14:textId="77777777" w:rsidR="008B288F" w:rsidRDefault="008B288F" w:rsidP="008B288F">
      <w:pPr>
        <w:jc w:val="center"/>
        <w:rPr>
          <w:b/>
        </w:rPr>
      </w:pPr>
      <w:r>
        <w:rPr>
          <w:b/>
        </w:rPr>
        <w:t>IXXCinema</w:t>
      </w:r>
    </w:p>
    <w:p w14:paraId="3C9DAACB" w14:textId="77777777" w:rsidR="008B288F" w:rsidRPr="003A459A" w:rsidRDefault="008B288F" w:rsidP="008B288F">
      <w:pPr>
        <w:spacing w:line="360" w:lineRule="auto"/>
        <w:jc w:val="center"/>
        <w:rPr>
          <w:b/>
        </w:rPr>
      </w:pPr>
    </w:p>
    <w:p w14:paraId="07AE0125" w14:textId="77777777" w:rsidR="008B288F" w:rsidRDefault="008B288F" w:rsidP="008B288F">
      <w:pPr>
        <w:pStyle w:val="ListParagraph"/>
        <w:spacing w:line="360" w:lineRule="auto"/>
        <w:ind w:left="360" w:firstLine="360"/>
        <w:jc w:val="both"/>
      </w:pPr>
      <w:r w:rsidRPr="00F24176">
        <w:rPr>
          <w:b/>
        </w:rPr>
        <w:t>IXXCinema</w:t>
      </w:r>
      <w:r w:rsidRPr="0035756E">
        <w:t xml:space="preserve"> is </w:t>
      </w:r>
      <w:r>
        <w:t xml:space="preserve">a famous cinema in Jakarta. </w:t>
      </w:r>
      <w:r w:rsidRPr="00F24176">
        <w:rPr>
          <w:b/>
        </w:rPr>
        <w:t>IXXCinema</w:t>
      </w:r>
      <w:r>
        <w:t xml:space="preserve"> still use conventional data management using excel to maintain its data. The CEO wants to improve the data management using SQL Server Database, so you as a database administrator in </w:t>
      </w:r>
      <w:r w:rsidRPr="00F24176">
        <w:rPr>
          <w:b/>
        </w:rPr>
        <w:t>IXXCinema</w:t>
      </w:r>
      <w:r>
        <w:t xml:space="preserve"> are asked to do some tasks mention below:</w:t>
      </w:r>
    </w:p>
    <w:p w14:paraId="396EA249" w14:textId="77777777" w:rsidR="008B288F" w:rsidRPr="003A459A" w:rsidRDefault="008B288F" w:rsidP="008B288F">
      <w:pPr>
        <w:pStyle w:val="ListParagraph"/>
        <w:numPr>
          <w:ilvl w:val="0"/>
          <w:numId w:val="12"/>
        </w:numPr>
        <w:spacing w:line="360" w:lineRule="auto"/>
      </w:pPr>
      <w:r w:rsidRPr="003A459A">
        <w:rPr>
          <w:b/>
          <w:bCs/>
        </w:rPr>
        <w:t xml:space="preserve">Create </w:t>
      </w:r>
      <w:r w:rsidRPr="003A459A">
        <w:t xml:space="preserve">a </w:t>
      </w:r>
      <w:r w:rsidRPr="003A459A">
        <w:rPr>
          <w:b/>
          <w:bCs/>
        </w:rPr>
        <w:t xml:space="preserve">new database </w:t>
      </w:r>
      <w:r w:rsidRPr="003A459A">
        <w:t>with the following detail:</w:t>
      </w:r>
    </w:p>
    <w:tbl>
      <w:tblPr>
        <w:tblStyle w:val="TableGrid"/>
        <w:tblW w:w="0" w:type="auto"/>
        <w:tblInd w:w="852" w:type="dxa"/>
        <w:tblLook w:val="04A0" w:firstRow="1" w:lastRow="0" w:firstColumn="1" w:lastColumn="0" w:noHBand="0" w:noVBand="1"/>
      </w:tblPr>
      <w:tblGrid>
        <w:gridCol w:w="2233"/>
        <w:gridCol w:w="6379"/>
      </w:tblGrid>
      <w:tr w:rsidR="008B288F" w:rsidRPr="003A459A" w14:paraId="7E2D806C" w14:textId="77777777" w:rsidTr="00A814DF">
        <w:tc>
          <w:tcPr>
            <w:tcW w:w="2233" w:type="dxa"/>
            <w:shd w:val="clear" w:color="auto" w:fill="000000" w:themeFill="text1"/>
          </w:tcPr>
          <w:p w14:paraId="6454AD0C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459A">
              <w:rPr>
                <w:b/>
                <w:bCs/>
              </w:rPr>
              <w:t>Database Name</w:t>
            </w:r>
          </w:p>
        </w:tc>
        <w:tc>
          <w:tcPr>
            <w:tcW w:w="6379" w:type="dxa"/>
          </w:tcPr>
          <w:p w14:paraId="1F7FA018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</w:pPr>
            <w:r>
              <w:t>IXXCinema_db</w:t>
            </w:r>
          </w:p>
        </w:tc>
      </w:tr>
      <w:tr w:rsidR="008B288F" w:rsidRPr="003A459A" w14:paraId="4949FF53" w14:textId="77777777" w:rsidTr="00A814DF">
        <w:tc>
          <w:tcPr>
            <w:tcW w:w="2233" w:type="dxa"/>
            <w:shd w:val="clear" w:color="auto" w:fill="000000" w:themeFill="text1"/>
          </w:tcPr>
          <w:p w14:paraId="32A4A8EB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459A">
              <w:rPr>
                <w:b/>
                <w:bCs/>
              </w:rPr>
              <w:t>File Growth</w:t>
            </w:r>
          </w:p>
        </w:tc>
        <w:tc>
          <w:tcPr>
            <w:tcW w:w="6379" w:type="dxa"/>
          </w:tcPr>
          <w:p w14:paraId="71F1189C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</w:pPr>
            <w:r w:rsidRPr="003A459A">
              <w:t>10%</w:t>
            </w:r>
          </w:p>
        </w:tc>
      </w:tr>
      <w:tr w:rsidR="008B288F" w:rsidRPr="003A459A" w14:paraId="2094B69E" w14:textId="77777777" w:rsidTr="00A814DF">
        <w:tc>
          <w:tcPr>
            <w:tcW w:w="2233" w:type="dxa"/>
            <w:shd w:val="clear" w:color="auto" w:fill="000000" w:themeFill="text1"/>
          </w:tcPr>
          <w:p w14:paraId="36D4E74C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459A">
              <w:rPr>
                <w:b/>
                <w:bCs/>
              </w:rPr>
              <w:t>Maximum File Size</w:t>
            </w:r>
          </w:p>
        </w:tc>
        <w:tc>
          <w:tcPr>
            <w:tcW w:w="6379" w:type="dxa"/>
          </w:tcPr>
          <w:p w14:paraId="20BA27C7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</w:pPr>
            <w:r>
              <w:t>500</w:t>
            </w:r>
            <w:r w:rsidRPr="003A459A">
              <w:t xml:space="preserve"> MB</w:t>
            </w:r>
          </w:p>
        </w:tc>
      </w:tr>
    </w:tbl>
    <w:p w14:paraId="042E7D28" w14:textId="77777777" w:rsidR="008B288F" w:rsidRPr="003A459A" w:rsidRDefault="008B288F" w:rsidP="008B288F">
      <w:pPr>
        <w:pStyle w:val="ListParagraph"/>
        <w:spacing w:line="360" w:lineRule="auto"/>
      </w:pPr>
    </w:p>
    <w:p w14:paraId="06840C06" w14:textId="77777777" w:rsidR="008B288F" w:rsidRPr="003A459A" w:rsidRDefault="008B288F" w:rsidP="008B288F">
      <w:pPr>
        <w:pStyle w:val="ListParagraph"/>
        <w:numPr>
          <w:ilvl w:val="0"/>
          <w:numId w:val="12"/>
        </w:numPr>
        <w:spacing w:line="360" w:lineRule="auto"/>
      </w:pPr>
      <w:r w:rsidRPr="003A459A">
        <w:rPr>
          <w:b/>
        </w:rPr>
        <w:t>Create</w:t>
      </w:r>
      <w:r w:rsidRPr="003A459A">
        <w:t xml:space="preserve"> the following </w:t>
      </w:r>
      <w:r w:rsidRPr="003A459A">
        <w:rPr>
          <w:b/>
        </w:rPr>
        <w:t>tables</w:t>
      </w:r>
      <w:r w:rsidRPr="003A459A">
        <w:t xml:space="preserve"> into the database with the following details:</w:t>
      </w:r>
    </w:p>
    <w:p w14:paraId="5E062335" w14:textId="77777777" w:rsidR="008B288F" w:rsidRPr="003E2B73" w:rsidRDefault="008B288F" w:rsidP="008B288F">
      <w:pPr>
        <w:pStyle w:val="ListParagraph"/>
        <w:numPr>
          <w:ilvl w:val="0"/>
          <w:numId w:val="17"/>
        </w:numPr>
        <w:spacing w:before="120" w:line="360" w:lineRule="auto"/>
        <w:ind w:left="851" w:firstLine="229"/>
        <w:jc w:val="both"/>
        <w:rPr>
          <w:b/>
        </w:rPr>
      </w:pPr>
      <w:r>
        <w:rPr>
          <w:b/>
        </w:rPr>
        <w:t>Ms</w:t>
      </w:r>
      <w:r w:rsidRPr="003E2B73">
        <w:rPr>
          <w:b/>
        </w:rPr>
        <w:t>Staff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530"/>
        <w:gridCol w:w="1080"/>
        <w:gridCol w:w="4458"/>
      </w:tblGrid>
      <w:tr w:rsidR="008B288F" w14:paraId="338C1C14" w14:textId="77777777" w:rsidTr="00A814DF">
        <w:tc>
          <w:tcPr>
            <w:tcW w:w="1705" w:type="dxa"/>
            <w:shd w:val="clear" w:color="auto" w:fill="000000" w:themeFill="text1"/>
            <w:vAlign w:val="center"/>
          </w:tcPr>
          <w:p w14:paraId="2C8190C8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14:paraId="019C0B0C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80" w:type="dxa"/>
            <w:shd w:val="clear" w:color="auto" w:fill="000000" w:themeFill="text1"/>
            <w:vAlign w:val="center"/>
          </w:tcPr>
          <w:p w14:paraId="5A607C49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4458" w:type="dxa"/>
            <w:shd w:val="clear" w:color="auto" w:fill="000000" w:themeFill="text1"/>
            <w:vAlign w:val="center"/>
          </w:tcPr>
          <w:p w14:paraId="428CEDD0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288F" w14:paraId="6D6D641B" w14:textId="77777777" w:rsidTr="00A814DF">
        <w:tc>
          <w:tcPr>
            <w:tcW w:w="1705" w:type="dxa"/>
            <w:vAlign w:val="center"/>
          </w:tcPr>
          <w:p w14:paraId="211E0B1A" w14:textId="77777777" w:rsidR="008B288F" w:rsidRDefault="008B288F" w:rsidP="00A814DF">
            <w:pPr>
              <w:pStyle w:val="ListParagraph"/>
              <w:spacing w:before="120" w:line="360" w:lineRule="auto"/>
              <w:ind w:left="0"/>
            </w:pPr>
            <w:r>
              <w:t>StaffId</w:t>
            </w:r>
          </w:p>
        </w:tc>
        <w:tc>
          <w:tcPr>
            <w:tcW w:w="1530" w:type="dxa"/>
            <w:vAlign w:val="center"/>
          </w:tcPr>
          <w:p w14:paraId="189CA423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80" w:type="dxa"/>
            <w:vAlign w:val="center"/>
          </w:tcPr>
          <w:p w14:paraId="4C519553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4458" w:type="dxa"/>
            <w:vAlign w:val="center"/>
          </w:tcPr>
          <w:p w14:paraId="70DA7D59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Primary key</w:t>
            </w:r>
          </w:p>
          <w:p w14:paraId="0907A444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Auto increment</w:t>
            </w:r>
          </w:p>
          <w:p w14:paraId="05356B98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75455B10" w14:textId="77777777" w:rsidTr="00A814DF">
        <w:tc>
          <w:tcPr>
            <w:tcW w:w="1705" w:type="dxa"/>
            <w:vAlign w:val="center"/>
          </w:tcPr>
          <w:p w14:paraId="18A6615D" w14:textId="77777777" w:rsidR="008B288F" w:rsidRDefault="008B288F" w:rsidP="00A814DF">
            <w:pPr>
              <w:pStyle w:val="ListParagraph"/>
              <w:spacing w:before="120" w:line="360" w:lineRule="auto"/>
              <w:ind w:left="0"/>
            </w:pPr>
            <w:r>
              <w:t>StaffName</w:t>
            </w:r>
          </w:p>
        </w:tc>
        <w:tc>
          <w:tcPr>
            <w:tcW w:w="1530" w:type="dxa"/>
            <w:vAlign w:val="center"/>
          </w:tcPr>
          <w:p w14:paraId="41F1E282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VARCHAR</w:t>
            </w:r>
          </w:p>
        </w:tc>
        <w:tc>
          <w:tcPr>
            <w:tcW w:w="1080" w:type="dxa"/>
            <w:vAlign w:val="center"/>
          </w:tcPr>
          <w:p w14:paraId="778B7821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50</w:t>
            </w:r>
          </w:p>
        </w:tc>
        <w:tc>
          <w:tcPr>
            <w:tcW w:w="4458" w:type="dxa"/>
            <w:vAlign w:val="center"/>
          </w:tcPr>
          <w:p w14:paraId="49486555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  <w:p w14:paraId="3C8C8133" w14:textId="2A010E5B" w:rsidR="004E6ECA" w:rsidRDefault="004E6ECA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 xml:space="preserve">Must be </w:t>
            </w:r>
            <w:r w:rsidRPr="00433BA1">
              <w:rPr>
                <w:b/>
                <w:bCs/>
              </w:rPr>
              <w:t>more than 5 characters</w:t>
            </w:r>
          </w:p>
        </w:tc>
      </w:tr>
      <w:tr w:rsidR="008B288F" w14:paraId="3C45F42C" w14:textId="77777777" w:rsidTr="00A814DF">
        <w:tc>
          <w:tcPr>
            <w:tcW w:w="1705" w:type="dxa"/>
            <w:vAlign w:val="center"/>
          </w:tcPr>
          <w:p w14:paraId="00C37757" w14:textId="02836083" w:rsidR="008B288F" w:rsidRDefault="005E6999" w:rsidP="00A814DF">
            <w:pPr>
              <w:pStyle w:val="ListParagraph"/>
              <w:spacing w:before="120" w:line="360" w:lineRule="auto"/>
              <w:ind w:left="0"/>
            </w:pPr>
            <w:r>
              <w:t>StaffGender</w:t>
            </w:r>
          </w:p>
        </w:tc>
        <w:tc>
          <w:tcPr>
            <w:tcW w:w="1530" w:type="dxa"/>
            <w:vAlign w:val="center"/>
          </w:tcPr>
          <w:p w14:paraId="65C60844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VARCHAR</w:t>
            </w:r>
          </w:p>
        </w:tc>
        <w:tc>
          <w:tcPr>
            <w:tcW w:w="1080" w:type="dxa"/>
            <w:vAlign w:val="center"/>
          </w:tcPr>
          <w:p w14:paraId="7937F35D" w14:textId="0D5BF1B6" w:rsidR="008B288F" w:rsidRDefault="00C30D22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1</w:t>
            </w:r>
            <w:r w:rsidR="008B288F">
              <w:t>0</w:t>
            </w:r>
          </w:p>
        </w:tc>
        <w:tc>
          <w:tcPr>
            <w:tcW w:w="4458" w:type="dxa"/>
            <w:vAlign w:val="center"/>
          </w:tcPr>
          <w:p w14:paraId="72803A35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78609AC6" w14:textId="77777777" w:rsidTr="00A814DF">
        <w:tc>
          <w:tcPr>
            <w:tcW w:w="1705" w:type="dxa"/>
            <w:vAlign w:val="center"/>
          </w:tcPr>
          <w:p w14:paraId="62B50BA2" w14:textId="527B41A5" w:rsidR="008B288F" w:rsidRDefault="008B288F" w:rsidP="00A814DF">
            <w:pPr>
              <w:pStyle w:val="ListParagraph"/>
              <w:spacing w:before="120" w:line="360" w:lineRule="auto"/>
              <w:ind w:left="0"/>
            </w:pPr>
            <w:r>
              <w:t>Staff</w:t>
            </w:r>
            <w:r w:rsidR="005E6999">
              <w:t>DOB</w:t>
            </w:r>
          </w:p>
        </w:tc>
        <w:tc>
          <w:tcPr>
            <w:tcW w:w="1530" w:type="dxa"/>
            <w:vAlign w:val="center"/>
          </w:tcPr>
          <w:p w14:paraId="568C22E9" w14:textId="52F38CB5" w:rsidR="008B288F" w:rsidRDefault="00D9329B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DATE</w:t>
            </w:r>
          </w:p>
        </w:tc>
        <w:tc>
          <w:tcPr>
            <w:tcW w:w="1080" w:type="dxa"/>
            <w:vAlign w:val="center"/>
          </w:tcPr>
          <w:p w14:paraId="59243569" w14:textId="5508500F" w:rsidR="008B288F" w:rsidRDefault="001B00F5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4458" w:type="dxa"/>
            <w:vAlign w:val="center"/>
          </w:tcPr>
          <w:p w14:paraId="5D21E525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28A44474" w14:textId="77777777" w:rsidTr="00A814DF">
        <w:trPr>
          <w:trHeight w:val="512"/>
        </w:trPr>
        <w:tc>
          <w:tcPr>
            <w:tcW w:w="1705" w:type="dxa"/>
            <w:vAlign w:val="center"/>
          </w:tcPr>
          <w:p w14:paraId="2D1E9212" w14:textId="2A0F64B5" w:rsidR="008B288F" w:rsidRDefault="00853142" w:rsidP="00A814DF">
            <w:pPr>
              <w:pStyle w:val="ListParagraph"/>
              <w:spacing w:before="120" w:line="360" w:lineRule="auto"/>
              <w:ind w:left="0"/>
            </w:pPr>
            <w:r>
              <w:t>Staff</w:t>
            </w:r>
            <w:r w:rsidR="006677C4">
              <w:t>Salary</w:t>
            </w:r>
          </w:p>
        </w:tc>
        <w:tc>
          <w:tcPr>
            <w:tcW w:w="1530" w:type="dxa"/>
            <w:vAlign w:val="center"/>
          </w:tcPr>
          <w:p w14:paraId="08D68500" w14:textId="0B039816" w:rsidR="008B288F" w:rsidRDefault="00FD0328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BIGINT</w:t>
            </w:r>
          </w:p>
        </w:tc>
        <w:tc>
          <w:tcPr>
            <w:tcW w:w="1080" w:type="dxa"/>
            <w:vAlign w:val="center"/>
          </w:tcPr>
          <w:p w14:paraId="28B8F6EA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4458" w:type="dxa"/>
            <w:vAlign w:val="center"/>
          </w:tcPr>
          <w:p w14:paraId="5AE54566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</w:tbl>
    <w:p w14:paraId="40E2ED48" w14:textId="55558404" w:rsidR="008B288F" w:rsidRDefault="008B288F" w:rsidP="008B288F">
      <w:pPr>
        <w:pStyle w:val="ListParagraph"/>
        <w:spacing w:before="120" w:line="360" w:lineRule="auto"/>
        <w:ind w:left="851"/>
        <w:jc w:val="both"/>
        <w:rPr>
          <w:b/>
        </w:rPr>
      </w:pPr>
    </w:p>
    <w:p w14:paraId="762B8CB3" w14:textId="77777777" w:rsidR="00E153D3" w:rsidRPr="00263884" w:rsidRDefault="00E153D3" w:rsidP="00263884">
      <w:pPr>
        <w:spacing w:before="120" w:line="360" w:lineRule="auto"/>
        <w:jc w:val="both"/>
        <w:rPr>
          <w:b/>
        </w:rPr>
      </w:pPr>
    </w:p>
    <w:p w14:paraId="5CB5C682" w14:textId="41A3C792" w:rsidR="008B288F" w:rsidRPr="003E2B73" w:rsidRDefault="00430731" w:rsidP="008B288F">
      <w:pPr>
        <w:pStyle w:val="ListParagraph"/>
        <w:numPr>
          <w:ilvl w:val="0"/>
          <w:numId w:val="17"/>
        </w:numPr>
        <w:spacing w:before="120" w:line="360" w:lineRule="auto"/>
        <w:ind w:left="851" w:firstLine="229"/>
        <w:jc w:val="both"/>
        <w:rPr>
          <w:b/>
        </w:rPr>
      </w:pPr>
      <w:r>
        <w:rPr>
          <w:b/>
        </w:rPr>
        <w:lastRenderedPageBreak/>
        <w:t>MsCinema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0"/>
        <w:gridCol w:w="1530"/>
        <w:gridCol w:w="1080"/>
        <w:gridCol w:w="3981"/>
      </w:tblGrid>
      <w:tr w:rsidR="008B288F" w14:paraId="47774224" w14:textId="77777777" w:rsidTr="00A814DF">
        <w:tc>
          <w:tcPr>
            <w:tcW w:w="1705" w:type="dxa"/>
            <w:shd w:val="clear" w:color="auto" w:fill="000000" w:themeFill="text1"/>
            <w:vAlign w:val="center"/>
          </w:tcPr>
          <w:p w14:paraId="448D63E2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14:paraId="7F3DBC33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80" w:type="dxa"/>
            <w:shd w:val="clear" w:color="auto" w:fill="000000" w:themeFill="text1"/>
            <w:vAlign w:val="center"/>
          </w:tcPr>
          <w:p w14:paraId="7E69EE54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81" w:type="dxa"/>
            <w:shd w:val="clear" w:color="auto" w:fill="000000" w:themeFill="text1"/>
            <w:vAlign w:val="center"/>
          </w:tcPr>
          <w:p w14:paraId="40E90BD2" w14:textId="77777777" w:rsidR="008B288F" w:rsidRPr="00042665" w:rsidRDefault="008B288F" w:rsidP="00A814DF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288F" w14:paraId="3E03EB7E" w14:textId="77777777" w:rsidTr="00A814DF">
        <w:tc>
          <w:tcPr>
            <w:tcW w:w="1705" w:type="dxa"/>
            <w:vAlign w:val="center"/>
          </w:tcPr>
          <w:p w14:paraId="45314A86" w14:textId="65FEF8F6" w:rsidR="008B288F" w:rsidRDefault="00B3579F" w:rsidP="00A814DF">
            <w:pPr>
              <w:pStyle w:val="ListParagraph"/>
              <w:spacing w:before="120" w:line="360" w:lineRule="auto"/>
              <w:ind w:left="0"/>
            </w:pPr>
            <w:r>
              <w:t>CinemaId</w:t>
            </w:r>
          </w:p>
        </w:tc>
        <w:tc>
          <w:tcPr>
            <w:tcW w:w="1530" w:type="dxa"/>
            <w:vAlign w:val="center"/>
          </w:tcPr>
          <w:p w14:paraId="0F04E2A8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80" w:type="dxa"/>
            <w:vAlign w:val="center"/>
          </w:tcPr>
          <w:p w14:paraId="4977F0B1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81" w:type="dxa"/>
            <w:vAlign w:val="center"/>
          </w:tcPr>
          <w:p w14:paraId="19598FD8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Primary key</w:t>
            </w:r>
          </w:p>
          <w:p w14:paraId="1BF00745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Auto increment</w:t>
            </w:r>
          </w:p>
          <w:p w14:paraId="6253A593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080D33E1" w14:textId="77777777" w:rsidTr="00A814DF">
        <w:tc>
          <w:tcPr>
            <w:tcW w:w="1705" w:type="dxa"/>
            <w:vAlign w:val="center"/>
          </w:tcPr>
          <w:p w14:paraId="376E1A9D" w14:textId="418DDF63" w:rsidR="008B288F" w:rsidRDefault="00B3579F" w:rsidP="00A814DF">
            <w:pPr>
              <w:pStyle w:val="ListParagraph"/>
              <w:spacing w:before="120" w:line="360" w:lineRule="auto"/>
              <w:ind w:left="0"/>
            </w:pPr>
            <w:r>
              <w:t>CinemaName</w:t>
            </w:r>
          </w:p>
        </w:tc>
        <w:tc>
          <w:tcPr>
            <w:tcW w:w="1530" w:type="dxa"/>
            <w:vAlign w:val="center"/>
          </w:tcPr>
          <w:p w14:paraId="15FFCAB6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VARCHAR</w:t>
            </w:r>
          </w:p>
        </w:tc>
        <w:tc>
          <w:tcPr>
            <w:tcW w:w="1080" w:type="dxa"/>
            <w:vAlign w:val="center"/>
          </w:tcPr>
          <w:p w14:paraId="11105B26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50</w:t>
            </w:r>
          </w:p>
        </w:tc>
        <w:tc>
          <w:tcPr>
            <w:tcW w:w="3981" w:type="dxa"/>
            <w:vAlign w:val="center"/>
          </w:tcPr>
          <w:p w14:paraId="3B8568AB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1C76D51A" w14:textId="77777777" w:rsidTr="00A814DF">
        <w:tc>
          <w:tcPr>
            <w:tcW w:w="1705" w:type="dxa"/>
            <w:vAlign w:val="center"/>
          </w:tcPr>
          <w:p w14:paraId="7D8BE459" w14:textId="3A9157FE" w:rsidR="008B288F" w:rsidRDefault="00B3579F" w:rsidP="00A814DF">
            <w:pPr>
              <w:pStyle w:val="ListParagraph"/>
              <w:spacing w:before="120" w:line="360" w:lineRule="auto"/>
              <w:ind w:left="0"/>
            </w:pPr>
            <w:r>
              <w:t>CinemaAddress</w:t>
            </w:r>
          </w:p>
        </w:tc>
        <w:tc>
          <w:tcPr>
            <w:tcW w:w="1530" w:type="dxa"/>
            <w:vAlign w:val="center"/>
          </w:tcPr>
          <w:p w14:paraId="7AC43193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VARCHAR</w:t>
            </w:r>
          </w:p>
        </w:tc>
        <w:tc>
          <w:tcPr>
            <w:tcW w:w="1080" w:type="dxa"/>
            <w:vAlign w:val="center"/>
          </w:tcPr>
          <w:p w14:paraId="53AECF5C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50</w:t>
            </w:r>
          </w:p>
        </w:tc>
        <w:tc>
          <w:tcPr>
            <w:tcW w:w="3981" w:type="dxa"/>
            <w:vAlign w:val="center"/>
          </w:tcPr>
          <w:p w14:paraId="7455D91B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402EEAA9" w14:textId="77777777" w:rsidTr="00A814DF">
        <w:tc>
          <w:tcPr>
            <w:tcW w:w="1705" w:type="dxa"/>
            <w:vAlign w:val="center"/>
          </w:tcPr>
          <w:p w14:paraId="15D9F654" w14:textId="4B3E3D8C" w:rsidR="008B288F" w:rsidRDefault="00B3579F" w:rsidP="00A814DF">
            <w:pPr>
              <w:pStyle w:val="ListParagraph"/>
              <w:spacing w:before="120" w:line="360" w:lineRule="auto"/>
              <w:ind w:left="0"/>
            </w:pPr>
            <w:r>
              <w:t>Cinema</w:t>
            </w:r>
            <w:r w:rsidR="008B288F">
              <w:t>Phone</w:t>
            </w:r>
          </w:p>
        </w:tc>
        <w:tc>
          <w:tcPr>
            <w:tcW w:w="1530" w:type="dxa"/>
            <w:vAlign w:val="center"/>
          </w:tcPr>
          <w:p w14:paraId="65CBAA9D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CHAR</w:t>
            </w:r>
          </w:p>
        </w:tc>
        <w:tc>
          <w:tcPr>
            <w:tcW w:w="1080" w:type="dxa"/>
            <w:vAlign w:val="center"/>
          </w:tcPr>
          <w:p w14:paraId="515D286B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3981" w:type="dxa"/>
            <w:vAlign w:val="center"/>
          </w:tcPr>
          <w:p w14:paraId="7DE47379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8B288F" w14:paraId="4D7FFD76" w14:textId="77777777" w:rsidTr="00A814DF">
        <w:trPr>
          <w:trHeight w:val="512"/>
        </w:trPr>
        <w:tc>
          <w:tcPr>
            <w:tcW w:w="1705" w:type="dxa"/>
            <w:vAlign w:val="center"/>
          </w:tcPr>
          <w:p w14:paraId="62ED190E" w14:textId="27D116D7" w:rsidR="008B288F" w:rsidRDefault="00B3579F" w:rsidP="00A814DF">
            <w:pPr>
              <w:pStyle w:val="ListParagraph"/>
              <w:spacing w:before="120" w:line="360" w:lineRule="auto"/>
              <w:ind w:left="0"/>
            </w:pPr>
            <w:r>
              <w:t>TotalSeat</w:t>
            </w:r>
          </w:p>
        </w:tc>
        <w:tc>
          <w:tcPr>
            <w:tcW w:w="1530" w:type="dxa"/>
            <w:vAlign w:val="center"/>
          </w:tcPr>
          <w:p w14:paraId="3CE708C0" w14:textId="13B513F9" w:rsidR="008B288F" w:rsidRDefault="00B3579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80" w:type="dxa"/>
            <w:vAlign w:val="center"/>
          </w:tcPr>
          <w:p w14:paraId="06477F5A" w14:textId="77777777" w:rsidR="008B288F" w:rsidRDefault="008B288F" w:rsidP="00A814DF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81" w:type="dxa"/>
            <w:vAlign w:val="center"/>
          </w:tcPr>
          <w:p w14:paraId="7FED4BC0" w14:textId="77777777" w:rsidR="008B288F" w:rsidRDefault="008B288F" w:rsidP="008B288F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</w:tbl>
    <w:p w14:paraId="422B6352" w14:textId="0C7F9C65" w:rsidR="008B288F" w:rsidRDefault="008B288F" w:rsidP="008B288F">
      <w:pPr>
        <w:pStyle w:val="ListParagraph"/>
        <w:spacing w:before="120" w:line="360" w:lineRule="auto"/>
        <w:ind w:left="851"/>
        <w:jc w:val="both"/>
        <w:rPr>
          <w:b/>
        </w:rPr>
      </w:pPr>
    </w:p>
    <w:p w14:paraId="79BBD328" w14:textId="77777777" w:rsidR="0007423E" w:rsidRPr="003E2B73" w:rsidRDefault="0007423E" w:rsidP="0007423E">
      <w:pPr>
        <w:pStyle w:val="ListParagraph"/>
        <w:numPr>
          <w:ilvl w:val="0"/>
          <w:numId w:val="17"/>
        </w:numPr>
        <w:spacing w:before="120" w:line="360" w:lineRule="auto"/>
        <w:ind w:left="851" w:firstLine="229"/>
        <w:jc w:val="both"/>
        <w:rPr>
          <w:b/>
        </w:rPr>
      </w:pPr>
      <w:r>
        <w:rPr>
          <w:b/>
        </w:rPr>
        <w:t>MsMovie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530"/>
        <w:gridCol w:w="1080"/>
        <w:gridCol w:w="3981"/>
      </w:tblGrid>
      <w:tr w:rsidR="0007423E" w14:paraId="283CA783" w14:textId="77777777" w:rsidTr="00970649">
        <w:tc>
          <w:tcPr>
            <w:tcW w:w="1705" w:type="dxa"/>
            <w:shd w:val="clear" w:color="auto" w:fill="000000" w:themeFill="text1"/>
            <w:vAlign w:val="center"/>
          </w:tcPr>
          <w:p w14:paraId="35A0A403" w14:textId="77777777" w:rsidR="0007423E" w:rsidRPr="00042665" w:rsidRDefault="0007423E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14:paraId="6EC0D1F1" w14:textId="77777777" w:rsidR="0007423E" w:rsidRPr="00042665" w:rsidRDefault="0007423E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80" w:type="dxa"/>
            <w:shd w:val="clear" w:color="auto" w:fill="000000" w:themeFill="text1"/>
            <w:vAlign w:val="center"/>
          </w:tcPr>
          <w:p w14:paraId="7642F5FF" w14:textId="77777777" w:rsidR="0007423E" w:rsidRPr="00042665" w:rsidRDefault="0007423E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81" w:type="dxa"/>
            <w:shd w:val="clear" w:color="auto" w:fill="000000" w:themeFill="text1"/>
            <w:vAlign w:val="center"/>
          </w:tcPr>
          <w:p w14:paraId="01E423C3" w14:textId="77777777" w:rsidR="0007423E" w:rsidRPr="00042665" w:rsidRDefault="0007423E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423E" w14:paraId="3CDFA206" w14:textId="77777777" w:rsidTr="00970649">
        <w:tc>
          <w:tcPr>
            <w:tcW w:w="1705" w:type="dxa"/>
            <w:vAlign w:val="center"/>
          </w:tcPr>
          <w:p w14:paraId="39F324DC" w14:textId="77777777" w:rsidR="0007423E" w:rsidRDefault="0007423E" w:rsidP="00970649">
            <w:pPr>
              <w:pStyle w:val="ListParagraph"/>
              <w:spacing w:before="120" w:line="360" w:lineRule="auto"/>
              <w:ind w:left="0"/>
            </w:pPr>
            <w:r>
              <w:t>MovieId</w:t>
            </w:r>
          </w:p>
        </w:tc>
        <w:tc>
          <w:tcPr>
            <w:tcW w:w="1530" w:type="dxa"/>
            <w:vAlign w:val="center"/>
          </w:tcPr>
          <w:p w14:paraId="3FD9D55A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80" w:type="dxa"/>
            <w:vAlign w:val="center"/>
          </w:tcPr>
          <w:p w14:paraId="22DAB7D6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81" w:type="dxa"/>
            <w:vAlign w:val="center"/>
          </w:tcPr>
          <w:p w14:paraId="3BCB53ED" w14:textId="77777777" w:rsidR="0007423E" w:rsidRDefault="0007423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Primary key</w:t>
            </w:r>
          </w:p>
          <w:p w14:paraId="025F7402" w14:textId="77777777" w:rsidR="0007423E" w:rsidRDefault="0007423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Auto increment</w:t>
            </w:r>
          </w:p>
          <w:p w14:paraId="22F21A17" w14:textId="77777777" w:rsidR="0007423E" w:rsidRDefault="0007423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07423E" w14:paraId="1CD7C2C2" w14:textId="77777777" w:rsidTr="00970649">
        <w:tc>
          <w:tcPr>
            <w:tcW w:w="1705" w:type="dxa"/>
            <w:vAlign w:val="center"/>
          </w:tcPr>
          <w:p w14:paraId="6A579D77" w14:textId="77777777" w:rsidR="0007423E" w:rsidRDefault="0007423E" w:rsidP="00970649">
            <w:pPr>
              <w:pStyle w:val="ListParagraph"/>
              <w:spacing w:before="120" w:line="360" w:lineRule="auto"/>
              <w:ind w:left="0"/>
            </w:pPr>
            <w:r>
              <w:t>MovieName</w:t>
            </w:r>
          </w:p>
        </w:tc>
        <w:tc>
          <w:tcPr>
            <w:tcW w:w="1530" w:type="dxa"/>
            <w:vAlign w:val="center"/>
          </w:tcPr>
          <w:p w14:paraId="3E40BD8A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VARCHAR</w:t>
            </w:r>
          </w:p>
        </w:tc>
        <w:tc>
          <w:tcPr>
            <w:tcW w:w="1080" w:type="dxa"/>
            <w:vAlign w:val="center"/>
          </w:tcPr>
          <w:p w14:paraId="54B432C5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50</w:t>
            </w:r>
          </w:p>
        </w:tc>
        <w:tc>
          <w:tcPr>
            <w:tcW w:w="3981" w:type="dxa"/>
            <w:vAlign w:val="center"/>
          </w:tcPr>
          <w:p w14:paraId="200C8F07" w14:textId="77777777" w:rsidR="0007423E" w:rsidRDefault="0007423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07423E" w14:paraId="4ECD3EFC" w14:textId="77777777" w:rsidTr="00970649">
        <w:tc>
          <w:tcPr>
            <w:tcW w:w="1705" w:type="dxa"/>
            <w:vAlign w:val="center"/>
          </w:tcPr>
          <w:p w14:paraId="1C573D55" w14:textId="77777777" w:rsidR="0007423E" w:rsidRDefault="0007423E" w:rsidP="00970649">
            <w:pPr>
              <w:pStyle w:val="ListParagraph"/>
              <w:spacing w:before="120" w:line="360" w:lineRule="auto"/>
              <w:ind w:left="0"/>
            </w:pPr>
            <w:r>
              <w:t>MovieRating</w:t>
            </w:r>
          </w:p>
        </w:tc>
        <w:tc>
          <w:tcPr>
            <w:tcW w:w="1530" w:type="dxa"/>
            <w:vAlign w:val="center"/>
          </w:tcPr>
          <w:p w14:paraId="59D8A9D6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80" w:type="dxa"/>
            <w:vAlign w:val="center"/>
          </w:tcPr>
          <w:p w14:paraId="67F86D47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81" w:type="dxa"/>
            <w:vAlign w:val="center"/>
          </w:tcPr>
          <w:p w14:paraId="01E224D4" w14:textId="77777777" w:rsidR="0007423E" w:rsidRDefault="0007423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  <w:p w14:paraId="40852445" w14:textId="2290A06B" w:rsidR="003F59AC" w:rsidRDefault="00B3579F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 xml:space="preserve">Must </w:t>
            </w:r>
            <w:r w:rsidRPr="007D3C8F">
              <w:rPr>
                <w:b/>
                <w:bCs/>
              </w:rPr>
              <w:t>b</w:t>
            </w:r>
            <w:r w:rsidR="003F59AC" w:rsidRPr="007D3C8F">
              <w:rPr>
                <w:b/>
                <w:bCs/>
              </w:rPr>
              <w:t>etween 1 and 10</w:t>
            </w:r>
          </w:p>
        </w:tc>
      </w:tr>
      <w:tr w:rsidR="0007423E" w14:paraId="76207A2D" w14:textId="77777777" w:rsidTr="00970649">
        <w:tc>
          <w:tcPr>
            <w:tcW w:w="1705" w:type="dxa"/>
            <w:vAlign w:val="center"/>
          </w:tcPr>
          <w:p w14:paraId="32F6342C" w14:textId="77777777" w:rsidR="0007423E" w:rsidRDefault="0007423E" w:rsidP="00970649">
            <w:pPr>
              <w:pStyle w:val="ListParagraph"/>
              <w:spacing w:before="120" w:line="360" w:lineRule="auto"/>
              <w:ind w:left="0"/>
            </w:pPr>
            <w:r>
              <w:t>Duration</w:t>
            </w:r>
          </w:p>
        </w:tc>
        <w:tc>
          <w:tcPr>
            <w:tcW w:w="1530" w:type="dxa"/>
            <w:vAlign w:val="center"/>
          </w:tcPr>
          <w:p w14:paraId="2A3C41AB" w14:textId="47B91B57" w:rsidR="0007423E" w:rsidRDefault="00D149C9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80" w:type="dxa"/>
            <w:vAlign w:val="center"/>
          </w:tcPr>
          <w:p w14:paraId="64B0141C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81" w:type="dxa"/>
            <w:vAlign w:val="center"/>
          </w:tcPr>
          <w:p w14:paraId="520071F4" w14:textId="77777777" w:rsidR="0007423E" w:rsidRDefault="0007423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07423E" w14:paraId="0926578F" w14:textId="77777777" w:rsidTr="00970649">
        <w:trPr>
          <w:trHeight w:val="512"/>
        </w:trPr>
        <w:tc>
          <w:tcPr>
            <w:tcW w:w="1705" w:type="dxa"/>
            <w:vAlign w:val="center"/>
          </w:tcPr>
          <w:p w14:paraId="56FBF6B3" w14:textId="77777777" w:rsidR="0007423E" w:rsidRDefault="0007423E" w:rsidP="00970649">
            <w:pPr>
              <w:pStyle w:val="ListParagraph"/>
              <w:spacing w:before="120" w:line="360" w:lineRule="auto"/>
              <w:ind w:left="0"/>
            </w:pPr>
            <w:r>
              <w:t>ReleaseDate</w:t>
            </w:r>
          </w:p>
        </w:tc>
        <w:tc>
          <w:tcPr>
            <w:tcW w:w="1530" w:type="dxa"/>
            <w:vAlign w:val="center"/>
          </w:tcPr>
          <w:p w14:paraId="1B340FAA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DATE</w:t>
            </w:r>
          </w:p>
        </w:tc>
        <w:tc>
          <w:tcPr>
            <w:tcW w:w="1080" w:type="dxa"/>
            <w:vAlign w:val="center"/>
          </w:tcPr>
          <w:p w14:paraId="3749B00B" w14:textId="77777777" w:rsidR="0007423E" w:rsidRDefault="0007423E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81" w:type="dxa"/>
            <w:vAlign w:val="center"/>
          </w:tcPr>
          <w:p w14:paraId="36BCEEEA" w14:textId="772EE38A" w:rsidR="0007423E" w:rsidRDefault="0007423E" w:rsidP="003F59AC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</w:tbl>
    <w:p w14:paraId="31D955C2" w14:textId="60224817" w:rsidR="0007423E" w:rsidRDefault="0007423E" w:rsidP="00E212F4">
      <w:pPr>
        <w:spacing w:before="120" w:line="360" w:lineRule="auto"/>
        <w:jc w:val="both"/>
        <w:rPr>
          <w:b/>
        </w:rPr>
      </w:pPr>
    </w:p>
    <w:p w14:paraId="230AA772" w14:textId="0098950F" w:rsidR="00E153D3" w:rsidRPr="004B285A" w:rsidRDefault="00E153D3" w:rsidP="00E153D3">
      <w:pPr>
        <w:pStyle w:val="ListParagraph"/>
        <w:numPr>
          <w:ilvl w:val="0"/>
          <w:numId w:val="17"/>
        </w:numPr>
        <w:spacing w:before="120" w:line="360" w:lineRule="auto"/>
        <w:ind w:left="851" w:firstLine="229"/>
        <w:jc w:val="both"/>
        <w:rPr>
          <w:b/>
        </w:rPr>
      </w:pPr>
      <w:r>
        <w:rPr>
          <w:b/>
        </w:rPr>
        <w:t>CinemaTransaction</w:t>
      </w: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2046"/>
        <w:gridCol w:w="1508"/>
        <w:gridCol w:w="1076"/>
        <w:gridCol w:w="3920"/>
      </w:tblGrid>
      <w:tr w:rsidR="00E153D3" w14:paraId="09DCFD57" w14:textId="77777777" w:rsidTr="00E153D3">
        <w:tc>
          <w:tcPr>
            <w:tcW w:w="2046" w:type="dxa"/>
            <w:shd w:val="clear" w:color="auto" w:fill="000000" w:themeFill="text1"/>
            <w:vAlign w:val="center"/>
          </w:tcPr>
          <w:p w14:paraId="6AC67709" w14:textId="77777777" w:rsidR="00E153D3" w:rsidRPr="00042665" w:rsidRDefault="00E153D3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08" w:type="dxa"/>
            <w:shd w:val="clear" w:color="auto" w:fill="000000" w:themeFill="text1"/>
            <w:vAlign w:val="center"/>
          </w:tcPr>
          <w:p w14:paraId="5AD17E11" w14:textId="77777777" w:rsidR="00E153D3" w:rsidRPr="00042665" w:rsidRDefault="00E153D3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76" w:type="dxa"/>
            <w:shd w:val="clear" w:color="auto" w:fill="000000" w:themeFill="text1"/>
            <w:vAlign w:val="center"/>
          </w:tcPr>
          <w:p w14:paraId="31DE3E4C" w14:textId="77777777" w:rsidR="00E153D3" w:rsidRPr="00042665" w:rsidRDefault="00E153D3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20" w:type="dxa"/>
            <w:shd w:val="clear" w:color="auto" w:fill="000000" w:themeFill="text1"/>
            <w:vAlign w:val="center"/>
          </w:tcPr>
          <w:p w14:paraId="3608C792" w14:textId="77777777" w:rsidR="00E153D3" w:rsidRPr="00042665" w:rsidRDefault="00E153D3" w:rsidP="00970649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153D3" w14:paraId="336993DB" w14:textId="77777777" w:rsidTr="00E153D3">
        <w:tc>
          <w:tcPr>
            <w:tcW w:w="2046" w:type="dxa"/>
            <w:vAlign w:val="center"/>
          </w:tcPr>
          <w:p w14:paraId="7DEFA926" w14:textId="77777777" w:rsidR="00E153D3" w:rsidRDefault="00E153D3" w:rsidP="00970649">
            <w:pPr>
              <w:pStyle w:val="ListParagraph"/>
              <w:spacing w:before="120" w:line="360" w:lineRule="auto"/>
              <w:ind w:left="0"/>
            </w:pPr>
            <w:r>
              <w:t>TransactionId</w:t>
            </w:r>
          </w:p>
        </w:tc>
        <w:tc>
          <w:tcPr>
            <w:tcW w:w="1508" w:type="dxa"/>
            <w:vAlign w:val="center"/>
          </w:tcPr>
          <w:p w14:paraId="6E391FFF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76" w:type="dxa"/>
            <w:vAlign w:val="center"/>
          </w:tcPr>
          <w:p w14:paraId="208D69F5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20" w:type="dxa"/>
            <w:vAlign w:val="center"/>
          </w:tcPr>
          <w:p w14:paraId="1E78DB65" w14:textId="19066314" w:rsidR="00B241F1" w:rsidRDefault="00B241F1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Primary Key</w:t>
            </w:r>
          </w:p>
          <w:p w14:paraId="6C269A44" w14:textId="747DCC4A" w:rsidR="00E153D3" w:rsidRDefault="00CD2F29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Auto increment</w:t>
            </w:r>
          </w:p>
          <w:p w14:paraId="1FF920BC" w14:textId="77777777" w:rsidR="00E153D3" w:rsidRDefault="00E153D3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E153D3" w14:paraId="47C51C20" w14:textId="77777777" w:rsidTr="00E153D3">
        <w:tc>
          <w:tcPr>
            <w:tcW w:w="2046" w:type="dxa"/>
            <w:vAlign w:val="center"/>
          </w:tcPr>
          <w:p w14:paraId="7459FDF0" w14:textId="77777777" w:rsidR="00E153D3" w:rsidRDefault="00E153D3" w:rsidP="00970649">
            <w:pPr>
              <w:pStyle w:val="ListParagraph"/>
              <w:spacing w:before="120" w:line="360" w:lineRule="auto"/>
              <w:ind w:left="0"/>
            </w:pPr>
            <w:r>
              <w:t>StaffId</w:t>
            </w:r>
          </w:p>
        </w:tc>
        <w:tc>
          <w:tcPr>
            <w:tcW w:w="1508" w:type="dxa"/>
            <w:vAlign w:val="center"/>
          </w:tcPr>
          <w:p w14:paraId="3B6FE808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76" w:type="dxa"/>
            <w:vAlign w:val="center"/>
          </w:tcPr>
          <w:p w14:paraId="4F2560E2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20" w:type="dxa"/>
            <w:vAlign w:val="center"/>
          </w:tcPr>
          <w:p w14:paraId="6CC2B07A" w14:textId="30CF8F88" w:rsidR="00541667" w:rsidRDefault="00EA164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 xml:space="preserve">References from </w:t>
            </w:r>
            <w:r>
              <w:rPr>
                <w:b/>
                <w:bCs/>
              </w:rPr>
              <w:t xml:space="preserve">Staff </w:t>
            </w:r>
            <w:r>
              <w:t>table</w:t>
            </w:r>
          </w:p>
          <w:p w14:paraId="6802A01B" w14:textId="680183F6" w:rsidR="00E153D3" w:rsidRDefault="00EA164E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782602" w14:paraId="600B563F" w14:textId="77777777" w:rsidTr="00E153D3">
        <w:tc>
          <w:tcPr>
            <w:tcW w:w="2046" w:type="dxa"/>
            <w:vAlign w:val="center"/>
          </w:tcPr>
          <w:p w14:paraId="1B835B93" w14:textId="42A4BBE7" w:rsidR="00782602" w:rsidRDefault="00782602" w:rsidP="00970649">
            <w:pPr>
              <w:pStyle w:val="ListParagraph"/>
              <w:spacing w:before="120" w:line="360" w:lineRule="auto"/>
              <w:ind w:left="0"/>
            </w:pPr>
            <w:r>
              <w:t>CinemaId</w:t>
            </w:r>
          </w:p>
        </w:tc>
        <w:tc>
          <w:tcPr>
            <w:tcW w:w="1508" w:type="dxa"/>
            <w:vAlign w:val="center"/>
          </w:tcPr>
          <w:p w14:paraId="195CD62B" w14:textId="192AD6F2" w:rsidR="00782602" w:rsidRDefault="00782602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76" w:type="dxa"/>
            <w:vAlign w:val="center"/>
          </w:tcPr>
          <w:p w14:paraId="1990F934" w14:textId="1B84CA39" w:rsidR="00782602" w:rsidRDefault="00782602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20" w:type="dxa"/>
            <w:vAlign w:val="center"/>
          </w:tcPr>
          <w:p w14:paraId="7C2C33E5" w14:textId="55B6FBBA" w:rsidR="00782602" w:rsidRDefault="00782602" w:rsidP="00782602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 xml:space="preserve">References from </w:t>
            </w:r>
            <w:r>
              <w:rPr>
                <w:b/>
                <w:bCs/>
              </w:rPr>
              <w:t xml:space="preserve">Cinema </w:t>
            </w:r>
            <w:r>
              <w:t>table</w:t>
            </w:r>
          </w:p>
          <w:p w14:paraId="69B5019A" w14:textId="46CFDCF7" w:rsidR="00782602" w:rsidRDefault="00782602" w:rsidP="00782602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E153D3" w14:paraId="109B28B1" w14:textId="77777777" w:rsidTr="00E153D3">
        <w:tc>
          <w:tcPr>
            <w:tcW w:w="2046" w:type="dxa"/>
            <w:vAlign w:val="center"/>
          </w:tcPr>
          <w:p w14:paraId="3982F3FF" w14:textId="77777777" w:rsidR="00E153D3" w:rsidRDefault="00E153D3" w:rsidP="00970649">
            <w:pPr>
              <w:pStyle w:val="ListParagraph"/>
              <w:spacing w:before="120" w:line="360" w:lineRule="auto"/>
              <w:ind w:left="0"/>
            </w:pPr>
            <w:r>
              <w:lastRenderedPageBreak/>
              <w:t>MovieId</w:t>
            </w:r>
          </w:p>
        </w:tc>
        <w:tc>
          <w:tcPr>
            <w:tcW w:w="1508" w:type="dxa"/>
            <w:vAlign w:val="center"/>
          </w:tcPr>
          <w:p w14:paraId="6FD75A52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INT</w:t>
            </w:r>
          </w:p>
        </w:tc>
        <w:tc>
          <w:tcPr>
            <w:tcW w:w="1076" w:type="dxa"/>
            <w:vAlign w:val="center"/>
          </w:tcPr>
          <w:p w14:paraId="33B0F014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20" w:type="dxa"/>
            <w:vAlign w:val="center"/>
          </w:tcPr>
          <w:p w14:paraId="0DD2A49A" w14:textId="0612DF3D" w:rsidR="00EC364D" w:rsidRDefault="00EC364D" w:rsidP="00EC364D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 xml:space="preserve">References from </w:t>
            </w:r>
            <w:r w:rsidR="008C21E2">
              <w:rPr>
                <w:b/>
                <w:bCs/>
              </w:rPr>
              <w:t>Movie</w:t>
            </w:r>
            <w:r>
              <w:rPr>
                <w:b/>
                <w:bCs/>
              </w:rPr>
              <w:t xml:space="preserve"> </w:t>
            </w:r>
            <w:r>
              <w:t>table</w:t>
            </w:r>
          </w:p>
          <w:p w14:paraId="25F70583" w14:textId="65015EB7" w:rsidR="00E153D3" w:rsidRDefault="00EC364D" w:rsidP="00EC364D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  <w:tr w:rsidR="00E153D3" w14:paraId="437BD49E" w14:textId="77777777" w:rsidTr="00E153D3">
        <w:tc>
          <w:tcPr>
            <w:tcW w:w="2046" w:type="dxa"/>
            <w:vAlign w:val="center"/>
          </w:tcPr>
          <w:p w14:paraId="2B74C753" w14:textId="77777777" w:rsidR="00E153D3" w:rsidRDefault="00E153D3" w:rsidP="00970649">
            <w:pPr>
              <w:pStyle w:val="ListParagraph"/>
              <w:spacing w:before="120" w:line="360" w:lineRule="auto"/>
              <w:ind w:left="0"/>
            </w:pPr>
            <w:r>
              <w:t>TransactionDate</w:t>
            </w:r>
          </w:p>
        </w:tc>
        <w:tc>
          <w:tcPr>
            <w:tcW w:w="1508" w:type="dxa"/>
            <w:vAlign w:val="center"/>
          </w:tcPr>
          <w:p w14:paraId="3A0F7765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DATE</w:t>
            </w:r>
          </w:p>
        </w:tc>
        <w:tc>
          <w:tcPr>
            <w:tcW w:w="1076" w:type="dxa"/>
            <w:vAlign w:val="center"/>
          </w:tcPr>
          <w:p w14:paraId="7E643907" w14:textId="77777777" w:rsidR="00E153D3" w:rsidRDefault="00E153D3" w:rsidP="00970649">
            <w:pPr>
              <w:pStyle w:val="ListParagraph"/>
              <w:spacing w:before="120"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3920" w:type="dxa"/>
            <w:vAlign w:val="center"/>
          </w:tcPr>
          <w:p w14:paraId="65ECAB7D" w14:textId="77777777" w:rsidR="00E153D3" w:rsidRDefault="00E153D3" w:rsidP="009706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36"/>
            </w:pPr>
            <w:r>
              <w:t>Cannot be empty</w:t>
            </w:r>
          </w:p>
        </w:tc>
      </w:tr>
    </w:tbl>
    <w:p w14:paraId="63CB6031" w14:textId="77777777" w:rsidR="008B288F" w:rsidRPr="00A9520B" w:rsidRDefault="008B288F" w:rsidP="008B288F">
      <w:pPr>
        <w:spacing w:after="200" w:line="276" w:lineRule="auto"/>
      </w:pPr>
    </w:p>
    <w:p w14:paraId="0C361790" w14:textId="24AFF2B4" w:rsidR="008B288F" w:rsidRPr="00DE691C" w:rsidRDefault="008B288F" w:rsidP="008B288F">
      <w:pPr>
        <w:pStyle w:val="ListParagraph"/>
        <w:numPr>
          <w:ilvl w:val="0"/>
          <w:numId w:val="12"/>
        </w:numPr>
        <w:spacing w:line="360" w:lineRule="auto"/>
      </w:pPr>
      <w:r w:rsidRPr="00435F62">
        <w:rPr>
          <w:b/>
          <w:bCs/>
        </w:rPr>
        <w:t xml:space="preserve">Transfer data </w:t>
      </w:r>
      <w:r w:rsidRPr="003A459A">
        <w:t>from file ‘</w:t>
      </w:r>
      <w:r>
        <w:rPr>
          <w:b/>
          <w:bCs/>
        </w:rPr>
        <w:t>data</w:t>
      </w:r>
      <w:r w:rsidR="00E02A23">
        <w:rPr>
          <w:b/>
          <w:bCs/>
        </w:rPr>
        <w:t>_IXXCinema</w:t>
      </w:r>
      <w:r w:rsidRPr="00435F62">
        <w:rPr>
          <w:b/>
          <w:bCs/>
        </w:rPr>
        <w:t>.xls</w:t>
      </w:r>
      <w:r w:rsidRPr="003A459A">
        <w:t>’ that is provided by the company to the created database</w:t>
      </w:r>
      <w:r>
        <w:t>.</w:t>
      </w:r>
    </w:p>
    <w:p w14:paraId="1232A809" w14:textId="77777777" w:rsidR="008B288F" w:rsidRPr="003A459A" w:rsidRDefault="008B288F" w:rsidP="008B288F">
      <w:pPr>
        <w:pStyle w:val="ListParagraph"/>
        <w:numPr>
          <w:ilvl w:val="0"/>
          <w:numId w:val="12"/>
        </w:numPr>
        <w:spacing w:line="360" w:lineRule="auto"/>
      </w:pPr>
      <w:r w:rsidRPr="00DE691C">
        <w:rPr>
          <w:b/>
          <w:bCs/>
        </w:rPr>
        <w:t xml:space="preserve">Create a login </w:t>
      </w:r>
      <w:r w:rsidRPr="003A459A">
        <w:t>and</w:t>
      </w:r>
      <w:r w:rsidRPr="00DE691C">
        <w:rPr>
          <w:b/>
          <w:bCs/>
        </w:rPr>
        <w:t xml:space="preserve"> user </w:t>
      </w:r>
      <w:r w:rsidRPr="003A459A">
        <w:t>for the server with the following detail:</w:t>
      </w:r>
    </w:p>
    <w:p w14:paraId="3C652801" w14:textId="0C7937EA" w:rsidR="008B288F" w:rsidRPr="00DF7E1F" w:rsidRDefault="00B74823" w:rsidP="008B288F">
      <w:pPr>
        <w:pStyle w:val="ListParagraph"/>
        <w:numPr>
          <w:ilvl w:val="1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L</w:t>
      </w:r>
      <w:bookmarkStart w:id="0" w:name="_GoBack"/>
      <w:bookmarkEnd w:id="0"/>
      <w:r w:rsidR="008355CC">
        <w:rPr>
          <w:b/>
          <w:bCs/>
        </w:rPr>
        <w:t>ogin</w:t>
      </w:r>
    </w:p>
    <w:p w14:paraId="0FBC73D3" w14:textId="77777777" w:rsidR="008B288F" w:rsidRPr="00DF7E1F" w:rsidRDefault="008B288F" w:rsidP="008B288F">
      <w:pPr>
        <w:pStyle w:val="ListParagraph"/>
        <w:numPr>
          <w:ilvl w:val="1"/>
          <w:numId w:val="13"/>
        </w:numPr>
        <w:spacing w:line="360" w:lineRule="auto"/>
        <w:ind w:left="1701" w:hanging="283"/>
      </w:pPr>
      <w:r>
        <w:rPr>
          <w:b/>
          <w:bCs/>
        </w:rPr>
        <w:t>SystemAdmin</w:t>
      </w:r>
    </w:p>
    <w:tbl>
      <w:tblPr>
        <w:tblStyle w:val="TableGrid"/>
        <w:tblW w:w="0" w:type="auto"/>
        <w:tblInd w:w="1752" w:type="dxa"/>
        <w:tblLook w:val="04A0" w:firstRow="1" w:lastRow="0" w:firstColumn="1" w:lastColumn="0" w:noHBand="0" w:noVBand="1"/>
      </w:tblPr>
      <w:tblGrid>
        <w:gridCol w:w="2018"/>
        <w:gridCol w:w="6111"/>
      </w:tblGrid>
      <w:tr w:rsidR="008B288F" w:rsidRPr="00DF7E1F" w14:paraId="210B4D77" w14:textId="77777777" w:rsidTr="00A814DF">
        <w:tc>
          <w:tcPr>
            <w:tcW w:w="2042" w:type="dxa"/>
            <w:shd w:val="clear" w:color="auto" w:fill="000000" w:themeFill="text1"/>
          </w:tcPr>
          <w:p w14:paraId="4BB427BD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F7E1F">
              <w:rPr>
                <w:b/>
                <w:bCs/>
              </w:rPr>
              <w:t>Name</w:t>
            </w:r>
          </w:p>
        </w:tc>
        <w:tc>
          <w:tcPr>
            <w:tcW w:w="6237" w:type="dxa"/>
          </w:tcPr>
          <w:p w14:paraId="59655F71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</w:pPr>
            <w:r>
              <w:t>SystemAdmin</w:t>
            </w:r>
          </w:p>
        </w:tc>
      </w:tr>
      <w:tr w:rsidR="008B288F" w:rsidRPr="00DF7E1F" w14:paraId="50DE6B50" w14:textId="77777777" w:rsidTr="00A814DF">
        <w:tc>
          <w:tcPr>
            <w:tcW w:w="2042" w:type="dxa"/>
            <w:shd w:val="clear" w:color="auto" w:fill="000000" w:themeFill="text1"/>
          </w:tcPr>
          <w:p w14:paraId="49A798C9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F7E1F">
              <w:rPr>
                <w:b/>
                <w:bCs/>
              </w:rPr>
              <w:t>Password</w:t>
            </w:r>
          </w:p>
        </w:tc>
        <w:tc>
          <w:tcPr>
            <w:tcW w:w="6237" w:type="dxa"/>
          </w:tcPr>
          <w:p w14:paraId="3D9D2698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</w:pPr>
            <w:r>
              <w:t>Admin</w:t>
            </w:r>
            <w:r w:rsidRPr="00DF7E1F">
              <w:t xml:space="preserve"> (</w:t>
            </w:r>
            <w:r w:rsidRPr="00DF7E1F">
              <w:rPr>
                <w:b/>
                <w:bCs/>
              </w:rPr>
              <w:t>don’t forget to disable Enforce Password Policy</w:t>
            </w:r>
            <w:r w:rsidRPr="00DF7E1F">
              <w:t>)</w:t>
            </w:r>
          </w:p>
        </w:tc>
      </w:tr>
      <w:tr w:rsidR="008B288F" w:rsidRPr="00DF7E1F" w14:paraId="49BE74D4" w14:textId="77777777" w:rsidTr="00A814DF">
        <w:tc>
          <w:tcPr>
            <w:tcW w:w="2042" w:type="dxa"/>
            <w:shd w:val="clear" w:color="auto" w:fill="000000" w:themeFill="text1"/>
          </w:tcPr>
          <w:p w14:paraId="7FC7AA95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F7E1F">
              <w:rPr>
                <w:b/>
                <w:bCs/>
              </w:rPr>
              <w:t>Default Database</w:t>
            </w:r>
          </w:p>
        </w:tc>
        <w:tc>
          <w:tcPr>
            <w:tcW w:w="6237" w:type="dxa"/>
          </w:tcPr>
          <w:p w14:paraId="29E8241F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</w:pPr>
            <w:r>
              <w:t>IXXCinema_db</w:t>
            </w:r>
          </w:p>
        </w:tc>
      </w:tr>
      <w:tr w:rsidR="008B288F" w:rsidRPr="00DF7E1F" w14:paraId="6BD1D930" w14:textId="77777777" w:rsidTr="00A814DF">
        <w:tc>
          <w:tcPr>
            <w:tcW w:w="2042" w:type="dxa"/>
            <w:shd w:val="clear" w:color="auto" w:fill="000000" w:themeFill="text1"/>
          </w:tcPr>
          <w:p w14:paraId="2A94D25E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F7E1F">
              <w:rPr>
                <w:b/>
                <w:bCs/>
              </w:rPr>
              <w:t>Server Role</w:t>
            </w:r>
          </w:p>
        </w:tc>
        <w:tc>
          <w:tcPr>
            <w:tcW w:w="6237" w:type="dxa"/>
          </w:tcPr>
          <w:p w14:paraId="2A572276" w14:textId="77777777" w:rsidR="008B288F" w:rsidRPr="00DF7E1F" w:rsidRDefault="008B288F" w:rsidP="00A814DF">
            <w:pPr>
              <w:spacing w:line="360" w:lineRule="auto"/>
            </w:pPr>
            <w:r w:rsidRPr="00DF7E1F">
              <w:t xml:space="preserve">Can </w:t>
            </w:r>
            <w:r>
              <w:t xml:space="preserve">manage login and their properties including </w:t>
            </w:r>
            <w:r w:rsidRPr="00F94251">
              <w:rPr>
                <w:b/>
                <w:bCs/>
              </w:rPr>
              <w:t>Grant</w:t>
            </w:r>
            <w:r>
              <w:t xml:space="preserve">, </w:t>
            </w:r>
            <w:r w:rsidRPr="00F94251">
              <w:rPr>
                <w:b/>
                <w:bCs/>
              </w:rPr>
              <w:t>Deny</w:t>
            </w:r>
            <w:r>
              <w:t xml:space="preserve">, and </w:t>
            </w:r>
            <w:r w:rsidRPr="00F94251">
              <w:rPr>
                <w:b/>
                <w:bCs/>
              </w:rPr>
              <w:t>Revoke</w:t>
            </w:r>
            <w:r>
              <w:t xml:space="preserve"> server – level permissions</w:t>
            </w:r>
          </w:p>
        </w:tc>
      </w:tr>
      <w:tr w:rsidR="008B288F" w:rsidRPr="00DF7E1F" w14:paraId="6683A970" w14:textId="77777777" w:rsidTr="00A814DF">
        <w:tc>
          <w:tcPr>
            <w:tcW w:w="2042" w:type="dxa"/>
            <w:shd w:val="clear" w:color="auto" w:fill="000000" w:themeFill="text1"/>
          </w:tcPr>
          <w:p w14:paraId="6C85FBD9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F7E1F">
              <w:rPr>
                <w:b/>
                <w:bCs/>
              </w:rPr>
              <w:t>Database Role</w:t>
            </w:r>
          </w:p>
          <w:p w14:paraId="6B1BA5F2" w14:textId="77777777" w:rsidR="008B288F" w:rsidRPr="00DF7E1F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6237" w:type="dxa"/>
          </w:tcPr>
          <w:p w14:paraId="1EBA2755" w14:textId="77777777" w:rsidR="008B288F" w:rsidRPr="00DF7E1F" w:rsidRDefault="008B288F" w:rsidP="00A814DF">
            <w:pPr>
              <w:spacing w:line="360" w:lineRule="auto"/>
            </w:pPr>
            <w:r w:rsidRPr="00741FE7">
              <w:rPr>
                <w:color w:val="171717"/>
                <w:shd w:val="clear" w:color="auto" w:fill="FFFFFF"/>
              </w:rPr>
              <w:t>Can modify role membership for custom roles only and manage permissions</w:t>
            </w:r>
          </w:p>
        </w:tc>
      </w:tr>
    </w:tbl>
    <w:p w14:paraId="287679C5" w14:textId="0651B8EF" w:rsidR="008B288F" w:rsidRDefault="008B288F" w:rsidP="008B288F">
      <w:pPr>
        <w:spacing w:after="200" w:line="276" w:lineRule="auto"/>
      </w:pPr>
    </w:p>
    <w:p w14:paraId="642A427F" w14:textId="5340938D" w:rsidR="008B288F" w:rsidRPr="003A459A" w:rsidRDefault="008B288F" w:rsidP="008B288F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3A459A">
        <w:rPr>
          <w:b/>
          <w:bCs/>
        </w:rPr>
        <w:t>User</w:t>
      </w:r>
      <w:r w:rsidR="00CB267E">
        <w:rPr>
          <w:b/>
          <w:bCs/>
        </w:rPr>
        <w:t xml:space="preserve"> without Login</w:t>
      </w:r>
    </w:p>
    <w:p w14:paraId="4445EA5D" w14:textId="77777777" w:rsidR="008B288F" w:rsidRPr="003A459A" w:rsidRDefault="008B288F" w:rsidP="008B288F">
      <w:pPr>
        <w:pStyle w:val="ListParagraph"/>
        <w:numPr>
          <w:ilvl w:val="1"/>
          <w:numId w:val="15"/>
        </w:numPr>
        <w:tabs>
          <w:tab w:val="left" w:pos="1843"/>
        </w:tabs>
        <w:spacing w:line="360" w:lineRule="auto"/>
        <w:ind w:left="1701" w:hanging="283"/>
      </w:pPr>
      <w:r>
        <w:rPr>
          <w:b/>
          <w:bCs/>
        </w:rPr>
        <w:t>CinemaTransactionStaff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324"/>
        <w:gridCol w:w="5748"/>
      </w:tblGrid>
      <w:tr w:rsidR="008B288F" w:rsidRPr="003A459A" w14:paraId="3FAFFE6A" w14:textId="77777777" w:rsidTr="00A814DF">
        <w:tc>
          <w:tcPr>
            <w:tcW w:w="2364" w:type="dxa"/>
            <w:shd w:val="clear" w:color="auto" w:fill="000000" w:themeFill="text1"/>
          </w:tcPr>
          <w:p w14:paraId="493CBEA9" w14:textId="77777777" w:rsidR="008B288F" w:rsidRPr="008942C0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8942C0">
              <w:rPr>
                <w:b/>
                <w:bCs/>
              </w:rPr>
              <w:t>Name</w:t>
            </w:r>
          </w:p>
        </w:tc>
        <w:tc>
          <w:tcPr>
            <w:tcW w:w="5858" w:type="dxa"/>
          </w:tcPr>
          <w:p w14:paraId="3A6B412C" w14:textId="77777777" w:rsidR="008B288F" w:rsidRPr="008942C0" w:rsidRDefault="008B288F" w:rsidP="00A814DF">
            <w:pPr>
              <w:pStyle w:val="ListParagraph"/>
              <w:spacing w:line="360" w:lineRule="auto"/>
              <w:ind w:left="0"/>
            </w:pPr>
            <w:r>
              <w:t>CinemaTransactionStaff</w:t>
            </w:r>
          </w:p>
        </w:tc>
      </w:tr>
      <w:tr w:rsidR="008B288F" w:rsidRPr="003A459A" w14:paraId="554F1026" w14:textId="77777777" w:rsidTr="00A814DF">
        <w:tc>
          <w:tcPr>
            <w:tcW w:w="2364" w:type="dxa"/>
            <w:shd w:val="clear" w:color="auto" w:fill="000000" w:themeFill="text1"/>
          </w:tcPr>
          <w:p w14:paraId="5DC002A5" w14:textId="77777777" w:rsidR="008B288F" w:rsidRPr="008942C0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8942C0">
              <w:rPr>
                <w:b/>
                <w:bCs/>
              </w:rPr>
              <w:t>Database Role</w:t>
            </w:r>
          </w:p>
        </w:tc>
        <w:tc>
          <w:tcPr>
            <w:tcW w:w="5858" w:type="dxa"/>
          </w:tcPr>
          <w:p w14:paraId="2A32617D" w14:textId="77777777" w:rsidR="008B288F" w:rsidRDefault="008B288F" w:rsidP="008B288F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294" w:hanging="283"/>
            </w:pPr>
            <w:r>
              <w:t>Can read data from Cinema Transaction</w:t>
            </w:r>
          </w:p>
          <w:p w14:paraId="69D2C150" w14:textId="77777777" w:rsidR="008B288F" w:rsidRPr="008942C0" w:rsidRDefault="008B288F" w:rsidP="008B288F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294" w:hanging="283"/>
            </w:pPr>
            <w:r>
              <w:t>Can write data to Cinema Transaction</w:t>
            </w:r>
          </w:p>
        </w:tc>
      </w:tr>
      <w:tr w:rsidR="008B288F" w:rsidRPr="003A459A" w14:paraId="660B938E" w14:textId="77777777" w:rsidTr="00A814DF">
        <w:tc>
          <w:tcPr>
            <w:tcW w:w="2364" w:type="dxa"/>
            <w:shd w:val="clear" w:color="auto" w:fill="000000" w:themeFill="text1"/>
          </w:tcPr>
          <w:p w14:paraId="552B65D5" w14:textId="77777777" w:rsidR="008B288F" w:rsidRPr="008942C0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8942C0">
              <w:rPr>
                <w:b/>
                <w:bCs/>
              </w:rPr>
              <w:t>DML Access</w:t>
            </w:r>
          </w:p>
        </w:tc>
        <w:tc>
          <w:tcPr>
            <w:tcW w:w="5858" w:type="dxa"/>
          </w:tcPr>
          <w:p w14:paraId="7CEE8906" w14:textId="77777777" w:rsidR="008B288F" w:rsidRPr="008942C0" w:rsidRDefault="008B288F" w:rsidP="00A814DF">
            <w:pPr>
              <w:spacing w:line="360" w:lineRule="auto"/>
            </w:pPr>
            <w:r w:rsidRPr="000F0A09">
              <w:rPr>
                <w:b/>
              </w:rPr>
              <w:t>INSERT</w:t>
            </w:r>
            <w:r w:rsidRPr="008942C0">
              <w:t xml:space="preserve">, </w:t>
            </w:r>
            <w:r w:rsidRPr="000F0A09">
              <w:rPr>
                <w:b/>
              </w:rPr>
              <w:t>SELECT</w:t>
            </w:r>
            <w:r w:rsidRPr="008942C0">
              <w:t xml:space="preserve"> on</w:t>
            </w:r>
            <w:r>
              <w:t xml:space="preserve"> Cinema</w:t>
            </w:r>
            <w:r w:rsidRPr="008942C0">
              <w:t xml:space="preserve"> Transaction table</w:t>
            </w:r>
          </w:p>
        </w:tc>
      </w:tr>
    </w:tbl>
    <w:p w14:paraId="65288979" w14:textId="77777777" w:rsidR="008B288F" w:rsidRPr="003A459A" w:rsidRDefault="008B288F" w:rsidP="008B288F">
      <w:pPr>
        <w:spacing w:line="360" w:lineRule="auto"/>
      </w:pPr>
    </w:p>
    <w:p w14:paraId="5F2ECD75" w14:textId="77777777" w:rsidR="008B288F" w:rsidRPr="003A459A" w:rsidRDefault="008B288F" w:rsidP="008B288F">
      <w:pPr>
        <w:pStyle w:val="ListParagraph"/>
        <w:numPr>
          <w:ilvl w:val="0"/>
          <w:numId w:val="12"/>
        </w:numPr>
        <w:spacing w:line="360" w:lineRule="auto"/>
      </w:pPr>
      <w:r w:rsidRPr="003A459A">
        <w:rPr>
          <w:b/>
          <w:bCs/>
        </w:rPr>
        <w:t>Back Up</w:t>
      </w:r>
      <w:r w:rsidRPr="003A459A">
        <w:t xml:space="preserve"> the database with the following detail:</w:t>
      </w:r>
    </w:p>
    <w:tbl>
      <w:tblPr>
        <w:tblStyle w:val="TableGrid"/>
        <w:tblW w:w="0" w:type="auto"/>
        <w:tblInd w:w="994" w:type="dxa"/>
        <w:tblLook w:val="04A0" w:firstRow="1" w:lastRow="0" w:firstColumn="1" w:lastColumn="0" w:noHBand="0" w:noVBand="1"/>
      </w:tblPr>
      <w:tblGrid>
        <w:gridCol w:w="2076"/>
        <w:gridCol w:w="6811"/>
      </w:tblGrid>
      <w:tr w:rsidR="008B288F" w:rsidRPr="003A459A" w14:paraId="5E3B51DA" w14:textId="77777777" w:rsidTr="006D3F3A">
        <w:tc>
          <w:tcPr>
            <w:tcW w:w="2076" w:type="dxa"/>
            <w:shd w:val="clear" w:color="auto" w:fill="000000" w:themeFill="text1"/>
          </w:tcPr>
          <w:p w14:paraId="218CEDED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459A">
              <w:rPr>
                <w:b/>
                <w:bCs/>
              </w:rPr>
              <w:t>Name</w:t>
            </w:r>
          </w:p>
        </w:tc>
        <w:tc>
          <w:tcPr>
            <w:tcW w:w="6811" w:type="dxa"/>
          </w:tcPr>
          <w:p w14:paraId="36907092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</w:pPr>
            <w:r>
              <w:t>IXXCinema</w:t>
            </w:r>
            <w:r w:rsidRPr="003A459A">
              <w:t>.bak</w:t>
            </w:r>
          </w:p>
        </w:tc>
      </w:tr>
      <w:tr w:rsidR="008B288F" w:rsidRPr="003A459A" w14:paraId="6EB87645" w14:textId="77777777" w:rsidTr="006D3F3A">
        <w:tc>
          <w:tcPr>
            <w:tcW w:w="2076" w:type="dxa"/>
            <w:shd w:val="clear" w:color="auto" w:fill="000000" w:themeFill="text1"/>
          </w:tcPr>
          <w:p w14:paraId="24BFF69B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459A">
              <w:rPr>
                <w:b/>
                <w:bCs/>
              </w:rPr>
              <w:t>Backup Type</w:t>
            </w:r>
          </w:p>
        </w:tc>
        <w:tc>
          <w:tcPr>
            <w:tcW w:w="6811" w:type="dxa"/>
          </w:tcPr>
          <w:p w14:paraId="73646D0D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</w:pPr>
            <w:r w:rsidRPr="003A459A">
              <w:t>FULL</w:t>
            </w:r>
          </w:p>
        </w:tc>
      </w:tr>
      <w:tr w:rsidR="008B288F" w:rsidRPr="003A459A" w14:paraId="40D94848" w14:textId="77777777" w:rsidTr="006D3F3A">
        <w:tc>
          <w:tcPr>
            <w:tcW w:w="2076" w:type="dxa"/>
            <w:shd w:val="clear" w:color="auto" w:fill="000000" w:themeFill="text1"/>
          </w:tcPr>
          <w:p w14:paraId="359E1A4C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459A">
              <w:rPr>
                <w:b/>
                <w:bCs/>
              </w:rPr>
              <w:t>Expire After</w:t>
            </w:r>
          </w:p>
        </w:tc>
        <w:tc>
          <w:tcPr>
            <w:tcW w:w="6811" w:type="dxa"/>
          </w:tcPr>
          <w:p w14:paraId="0D639860" w14:textId="77777777" w:rsidR="008B288F" w:rsidRPr="003A459A" w:rsidRDefault="008B288F" w:rsidP="00A814DF">
            <w:pPr>
              <w:pStyle w:val="ListParagraph"/>
              <w:spacing w:line="360" w:lineRule="auto"/>
              <w:ind w:left="0"/>
            </w:pPr>
            <w:r>
              <w:t>31</w:t>
            </w:r>
            <w:r w:rsidRPr="003A459A">
              <w:t xml:space="preserve"> days</w:t>
            </w:r>
          </w:p>
        </w:tc>
      </w:tr>
    </w:tbl>
    <w:p w14:paraId="259D8EB3" w14:textId="6E053A60" w:rsidR="006D3F3A" w:rsidRDefault="006D3F3A" w:rsidP="006D3F3A">
      <w:pPr>
        <w:rPr>
          <w:b/>
          <w:bCs/>
        </w:rPr>
      </w:pPr>
    </w:p>
    <w:p w14:paraId="599D583B" w14:textId="044EAF45" w:rsidR="00932ACF" w:rsidRDefault="00932ACF" w:rsidP="006D3F3A">
      <w:pPr>
        <w:rPr>
          <w:b/>
          <w:bCs/>
        </w:rPr>
      </w:pPr>
    </w:p>
    <w:p w14:paraId="59A6A9C1" w14:textId="69CB3A16" w:rsidR="00932ACF" w:rsidRDefault="00932ACF" w:rsidP="006D3F3A">
      <w:pPr>
        <w:rPr>
          <w:b/>
          <w:bCs/>
        </w:rPr>
      </w:pPr>
    </w:p>
    <w:p w14:paraId="34804A31" w14:textId="38AAF85E" w:rsidR="00932ACF" w:rsidRDefault="00932ACF" w:rsidP="006D3F3A">
      <w:pPr>
        <w:rPr>
          <w:b/>
          <w:bCs/>
        </w:rPr>
      </w:pPr>
    </w:p>
    <w:p w14:paraId="1206FB54" w14:textId="30E47C70" w:rsidR="00932ACF" w:rsidRDefault="00932ACF" w:rsidP="006D3F3A">
      <w:pPr>
        <w:rPr>
          <w:b/>
          <w:bCs/>
        </w:rPr>
      </w:pPr>
    </w:p>
    <w:p w14:paraId="26C44598" w14:textId="77777777" w:rsidR="00932ACF" w:rsidRDefault="00932ACF" w:rsidP="006D3F3A">
      <w:pPr>
        <w:rPr>
          <w:b/>
          <w:bCs/>
        </w:rPr>
      </w:pPr>
    </w:p>
    <w:p w14:paraId="0B070F87" w14:textId="78385EE6" w:rsidR="006D3F3A" w:rsidRPr="008614E8" w:rsidRDefault="006D3F3A" w:rsidP="006D3F3A">
      <w:pPr>
        <w:rPr>
          <w:b/>
          <w:bCs/>
        </w:rPr>
      </w:pPr>
      <w:r w:rsidRPr="008614E8">
        <w:rPr>
          <w:b/>
          <w:bCs/>
        </w:rPr>
        <w:lastRenderedPageBreak/>
        <w:t>How to generate script:</w:t>
      </w:r>
    </w:p>
    <w:p w14:paraId="28EB5C6D" w14:textId="77777777" w:rsidR="006D3F3A" w:rsidRPr="008614E8" w:rsidRDefault="006D3F3A" w:rsidP="006D3F3A">
      <w:pPr>
        <w:pStyle w:val="ListParagraph"/>
        <w:numPr>
          <w:ilvl w:val="0"/>
          <w:numId w:val="19"/>
        </w:numPr>
        <w:spacing w:after="160" w:line="259" w:lineRule="auto"/>
      </w:pPr>
      <w:r w:rsidRPr="008614E8">
        <w:t>Right click on the database</w:t>
      </w:r>
    </w:p>
    <w:p w14:paraId="684585C8" w14:textId="77777777" w:rsidR="006D3F3A" w:rsidRPr="008614E8" w:rsidRDefault="006D3F3A" w:rsidP="006D3F3A">
      <w:pPr>
        <w:pStyle w:val="ListParagraph"/>
        <w:numPr>
          <w:ilvl w:val="0"/>
          <w:numId w:val="19"/>
        </w:numPr>
        <w:spacing w:after="160" w:line="259" w:lineRule="auto"/>
      </w:pPr>
      <w:r w:rsidRPr="008614E8">
        <w:t>Tasks -&gt; Generate Scripts</w:t>
      </w:r>
    </w:p>
    <w:p w14:paraId="4E2A2EBC" w14:textId="77777777" w:rsidR="006D3F3A" w:rsidRPr="008614E8" w:rsidRDefault="006D3F3A" w:rsidP="006D3F3A">
      <w:pPr>
        <w:pStyle w:val="ListParagraph"/>
        <w:numPr>
          <w:ilvl w:val="0"/>
          <w:numId w:val="19"/>
        </w:numPr>
        <w:spacing w:after="160" w:line="259" w:lineRule="auto"/>
      </w:pPr>
      <w:r w:rsidRPr="008614E8">
        <w:t>Choose ‘Script entire database and all database objects’, then click Next</w:t>
      </w:r>
    </w:p>
    <w:p w14:paraId="434FBD69" w14:textId="77777777" w:rsidR="006D3F3A" w:rsidRPr="008614E8" w:rsidRDefault="006D3F3A" w:rsidP="006D3F3A">
      <w:pPr>
        <w:pStyle w:val="ListParagraph"/>
        <w:numPr>
          <w:ilvl w:val="0"/>
          <w:numId w:val="19"/>
        </w:numPr>
        <w:spacing w:after="160" w:line="259" w:lineRule="auto"/>
      </w:pPr>
      <w:r w:rsidRPr="008614E8">
        <w:t>Choose ‘Advanced’</w:t>
      </w:r>
    </w:p>
    <w:p w14:paraId="65223A30" w14:textId="77777777" w:rsidR="006D3F3A" w:rsidRPr="008614E8" w:rsidRDefault="006D3F3A" w:rsidP="006D3F3A">
      <w:pPr>
        <w:pStyle w:val="ListParagraph"/>
        <w:numPr>
          <w:ilvl w:val="1"/>
          <w:numId w:val="19"/>
        </w:numPr>
        <w:spacing w:after="160" w:line="259" w:lineRule="auto"/>
      </w:pPr>
      <w:r w:rsidRPr="008614E8">
        <w:t>Script</w:t>
      </w:r>
      <w:r>
        <w:t xml:space="preserve"> </w:t>
      </w:r>
      <w:r w:rsidRPr="008614E8">
        <w:t>Logins = True</w:t>
      </w:r>
    </w:p>
    <w:p w14:paraId="6D1F237E" w14:textId="77777777" w:rsidR="006D3F3A" w:rsidRPr="008614E8" w:rsidRDefault="006D3F3A" w:rsidP="006D3F3A">
      <w:pPr>
        <w:pStyle w:val="ListParagraph"/>
        <w:numPr>
          <w:ilvl w:val="1"/>
          <w:numId w:val="19"/>
        </w:numPr>
        <w:spacing w:after="160" w:line="259" w:lineRule="auto"/>
      </w:pPr>
      <w:r w:rsidRPr="008614E8">
        <w:t>Script Object-Level Permissions = True</w:t>
      </w:r>
    </w:p>
    <w:p w14:paraId="5EA193BB" w14:textId="77777777" w:rsidR="006D3F3A" w:rsidRPr="008614E8" w:rsidRDefault="006D3F3A" w:rsidP="006D3F3A">
      <w:pPr>
        <w:pStyle w:val="ListParagraph"/>
        <w:numPr>
          <w:ilvl w:val="1"/>
          <w:numId w:val="19"/>
        </w:numPr>
        <w:spacing w:after="160" w:line="259" w:lineRule="auto"/>
      </w:pPr>
      <w:r w:rsidRPr="008614E8">
        <w:t>Types of data to script = Schema and Data</w:t>
      </w:r>
    </w:p>
    <w:p w14:paraId="77AD499E" w14:textId="77777777" w:rsidR="006D3F3A" w:rsidRPr="008614E8" w:rsidRDefault="006D3F3A" w:rsidP="006D3F3A">
      <w:pPr>
        <w:pStyle w:val="ListParagraph"/>
        <w:numPr>
          <w:ilvl w:val="1"/>
          <w:numId w:val="19"/>
        </w:numPr>
        <w:spacing w:after="160" w:line="259" w:lineRule="auto"/>
      </w:pPr>
      <w:r w:rsidRPr="008614E8">
        <w:t>OK</w:t>
      </w:r>
    </w:p>
    <w:p w14:paraId="4DEE26B0" w14:textId="77777777" w:rsidR="006D3F3A" w:rsidRPr="008614E8" w:rsidRDefault="006D3F3A" w:rsidP="006D3F3A">
      <w:pPr>
        <w:pStyle w:val="ListParagraph"/>
        <w:numPr>
          <w:ilvl w:val="0"/>
          <w:numId w:val="19"/>
        </w:numPr>
        <w:spacing w:after="160" w:line="259" w:lineRule="auto"/>
      </w:pPr>
      <w:r w:rsidRPr="008614E8">
        <w:t>Choose ‘Save to new query window, then click Next</w:t>
      </w:r>
    </w:p>
    <w:p w14:paraId="444F042E" w14:textId="77777777" w:rsidR="006D3F3A" w:rsidRPr="0094725D" w:rsidRDefault="006D3F3A" w:rsidP="006D3F3A">
      <w:pPr>
        <w:pStyle w:val="ListParagraph"/>
        <w:numPr>
          <w:ilvl w:val="0"/>
          <w:numId w:val="19"/>
        </w:numPr>
        <w:spacing w:after="160" w:line="259" w:lineRule="auto"/>
      </w:pPr>
      <w:r w:rsidRPr="008614E8">
        <w:t>Finish</w:t>
      </w:r>
    </w:p>
    <w:p w14:paraId="2660352D" w14:textId="77777777" w:rsidR="006D3F3A" w:rsidRPr="008614E8" w:rsidRDefault="006D3F3A" w:rsidP="006D3F3A">
      <w:pPr>
        <w:rPr>
          <w:b/>
          <w:bCs/>
        </w:rPr>
      </w:pPr>
      <w:r w:rsidRPr="008614E8">
        <w:rPr>
          <w:b/>
          <w:bCs/>
        </w:rPr>
        <w:t>Files to be collected:</w:t>
      </w:r>
    </w:p>
    <w:p w14:paraId="53E4B85E" w14:textId="4D9AC86A" w:rsidR="006D3F3A" w:rsidRPr="008614E8" w:rsidRDefault="006D3F3A" w:rsidP="006D3F3A">
      <w:pPr>
        <w:pStyle w:val="ListParagraph"/>
        <w:numPr>
          <w:ilvl w:val="0"/>
          <w:numId w:val="18"/>
        </w:numPr>
        <w:spacing w:after="160" w:line="259" w:lineRule="auto"/>
      </w:pPr>
      <w:r w:rsidRPr="008614E8">
        <w:t>[NIM].sql (</w:t>
      </w:r>
      <w:r w:rsidR="00BA4E09">
        <w:t>g</w:t>
      </w:r>
      <w:r w:rsidRPr="008614E8">
        <w:t>enerated script)</w:t>
      </w:r>
    </w:p>
    <w:p w14:paraId="0881D0C2" w14:textId="77777777" w:rsidR="006D3F3A" w:rsidRPr="008614E8" w:rsidRDefault="006D3F3A" w:rsidP="006D3F3A">
      <w:pPr>
        <w:pStyle w:val="ListParagraph"/>
        <w:numPr>
          <w:ilvl w:val="0"/>
          <w:numId w:val="18"/>
        </w:numPr>
        <w:spacing w:after="160" w:line="259" w:lineRule="auto"/>
      </w:pPr>
      <w:r w:rsidRPr="008614E8">
        <w:t>BAK file</w:t>
      </w:r>
    </w:p>
    <w:p w14:paraId="77325773" w14:textId="77777777" w:rsidR="006D3F3A" w:rsidRPr="0094725D" w:rsidRDefault="006D3F3A" w:rsidP="006D3F3A">
      <w:pPr>
        <w:pStyle w:val="ListParagraph"/>
        <w:numPr>
          <w:ilvl w:val="0"/>
          <w:numId w:val="18"/>
        </w:numPr>
        <w:spacing w:after="160" w:line="259" w:lineRule="auto"/>
      </w:pPr>
      <w:r w:rsidRPr="008614E8">
        <w:t xml:space="preserve">MDF &amp; LDF files </w:t>
      </w:r>
    </w:p>
    <w:p w14:paraId="6151C0B9" w14:textId="77777777" w:rsidR="006D3F3A" w:rsidRDefault="006D3F3A" w:rsidP="006D3F3A">
      <w:pPr>
        <w:rPr>
          <w:b/>
          <w:bCs/>
        </w:rPr>
      </w:pPr>
      <w:r w:rsidRPr="0094725D">
        <w:rPr>
          <w:b/>
          <w:bCs/>
        </w:rPr>
        <w:t>Make sure that the generated script contains Create Database, Create User and Login, Insert into Query</w:t>
      </w:r>
    </w:p>
    <w:p w14:paraId="185B736B" w14:textId="77777777" w:rsidR="006D3F3A" w:rsidRDefault="006D3F3A" w:rsidP="006D3F3A">
      <w:pPr>
        <w:rPr>
          <w:b/>
          <w:bCs/>
        </w:rPr>
      </w:pPr>
    </w:p>
    <w:p w14:paraId="07678D2B" w14:textId="77777777" w:rsidR="006D3F3A" w:rsidRPr="0094725D" w:rsidRDefault="006D3F3A" w:rsidP="006D3F3A">
      <w:pPr>
        <w:jc w:val="center"/>
        <w:rPr>
          <w:b/>
          <w:bCs/>
        </w:rPr>
      </w:pPr>
      <w:r>
        <w:rPr>
          <w:b/>
          <w:bCs/>
        </w:rPr>
        <w:t>If you have any question, feel free to ask your assistant.</w:t>
      </w:r>
    </w:p>
    <w:p w14:paraId="6AB6CED7" w14:textId="77777777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F3039" w14:textId="77777777" w:rsidR="00327EA9" w:rsidRDefault="00327EA9" w:rsidP="00273E4A">
      <w:r>
        <w:separator/>
      </w:r>
    </w:p>
  </w:endnote>
  <w:endnote w:type="continuationSeparator" w:id="0">
    <w:p w14:paraId="56A87A6F" w14:textId="77777777" w:rsidR="00327EA9" w:rsidRDefault="00327EA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D0DFF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6176336" wp14:editId="7A460FB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5CFBF94" w14:textId="77777777" w:rsidR="005B66A9" w:rsidRPr="00EA441C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EA441C">
      <w:rPr>
        <w:sz w:val="22"/>
        <w:szCs w:val="22"/>
      </w:rPr>
      <w:t>Page</w:t>
    </w:r>
    <w:r w:rsidRPr="00EA441C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EA441C">
          <w:rPr>
            <w:sz w:val="22"/>
            <w:szCs w:val="22"/>
            <w:lang w:val="id-ID"/>
          </w:rPr>
          <w:fldChar w:fldCharType="begin"/>
        </w:r>
        <w:r w:rsidR="005B66A9" w:rsidRPr="00EA441C">
          <w:rPr>
            <w:sz w:val="22"/>
            <w:szCs w:val="22"/>
            <w:lang w:val="id-ID"/>
          </w:rPr>
          <w:instrText xml:space="preserve"> PAGE </w:instrText>
        </w:r>
        <w:r w:rsidR="00151847" w:rsidRPr="00EA441C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EA441C">
          <w:rPr>
            <w:sz w:val="22"/>
            <w:szCs w:val="22"/>
            <w:lang w:val="id-ID"/>
          </w:rPr>
          <w:fldChar w:fldCharType="end"/>
        </w:r>
        <w:r w:rsidR="005B66A9" w:rsidRPr="00EA441C">
          <w:rPr>
            <w:sz w:val="22"/>
            <w:szCs w:val="22"/>
            <w:lang w:val="id-ID"/>
          </w:rPr>
          <w:t xml:space="preserve"> of </w:t>
        </w:r>
        <w:r w:rsidR="00151847" w:rsidRPr="00EA441C">
          <w:rPr>
            <w:sz w:val="22"/>
            <w:szCs w:val="22"/>
            <w:lang w:val="id-ID"/>
          </w:rPr>
          <w:fldChar w:fldCharType="begin"/>
        </w:r>
        <w:r w:rsidR="005B66A9" w:rsidRPr="00EA441C">
          <w:rPr>
            <w:sz w:val="22"/>
            <w:szCs w:val="22"/>
            <w:lang w:val="id-ID"/>
          </w:rPr>
          <w:instrText xml:space="preserve"> NUMPAGES  </w:instrText>
        </w:r>
        <w:r w:rsidR="00151847" w:rsidRPr="00EA441C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EA441C">
          <w:rPr>
            <w:sz w:val="22"/>
            <w:szCs w:val="22"/>
            <w:lang w:val="id-ID"/>
          </w:rPr>
          <w:fldChar w:fldCharType="end"/>
        </w:r>
      </w:sdtContent>
    </w:sdt>
  </w:p>
  <w:p w14:paraId="3DF59337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8FE7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CD5DE7B" wp14:editId="63C5106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1355F92A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444780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1BC9D9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1B783" w14:textId="77777777" w:rsidR="00327EA9" w:rsidRDefault="00327EA9" w:rsidP="00273E4A">
      <w:r>
        <w:separator/>
      </w:r>
    </w:p>
  </w:footnote>
  <w:footnote w:type="continuationSeparator" w:id="0">
    <w:p w14:paraId="2A6B508D" w14:textId="77777777" w:rsidR="00327EA9" w:rsidRDefault="00327EA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D583C06" w14:textId="77777777" w:rsidTr="005D0782">
      <w:tc>
        <w:tcPr>
          <w:tcW w:w="5220" w:type="dxa"/>
        </w:tcPr>
        <w:p w14:paraId="4E483DA8" w14:textId="77777777" w:rsidR="005D0782" w:rsidRPr="008B288F" w:rsidRDefault="008B288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4723B4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D03A558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FEB01D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5C02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B29"/>
    <w:multiLevelType w:val="hybridMultilevel"/>
    <w:tmpl w:val="E7984178"/>
    <w:lvl w:ilvl="0" w:tplc="F2DEB888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BA0314"/>
    <w:multiLevelType w:val="hybridMultilevel"/>
    <w:tmpl w:val="F3522998"/>
    <w:lvl w:ilvl="0" w:tplc="351E2C76">
      <w:start w:val="10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A64694"/>
    <w:multiLevelType w:val="hybridMultilevel"/>
    <w:tmpl w:val="B414DBA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4D532A"/>
    <w:multiLevelType w:val="hybridMultilevel"/>
    <w:tmpl w:val="216EDBA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4870A8"/>
    <w:multiLevelType w:val="hybridMultilevel"/>
    <w:tmpl w:val="7FA0871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3660DD"/>
    <w:multiLevelType w:val="hybridMultilevel"/>
    <w:tmpl w:val="B8C6049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C816C9"/>
    <w:multiLevelType w:val="hybridMultilevel"/>
    <w:tmpl w:val="2A2E85E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83485C"/>
    <w:multiLevelType w:val="hybridMultilevel"/>
    <w:tmpl w:val="7BD4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6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</w:num>
  <w:num w:numId="14">
    <w:abstractNumId w:val="2"/>
  </w:num>
  <w:num w:numId="15">
    <w:abstractNumId w:val="11"/>
  </w:num>
  <w:num w:numId="16">
    <w:abstractNumId w:val="4"/>
  </w:num>
  <w:num w:numId="17">
    <w:abstractNumId w:val="7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423E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14B3E"/>
    <w:rsid w:val="00122BC2"/>
    <w:rsid w:val="00126822"/>
    <w:rsid w:val="00131DAA"/>
    <w:rsid w:val="00144F0F"/>
    <w:rsid w:val="00145C2E"/>
    <w:rsid w:val="00150E94"/>
    <w:rsid w:val="00151847"/>
    <w:rsid w:val="0015698F"/>
    <w:rsid w:val="00183F26"/>
    <w:rsid w:val="00184ED8"/>
    <w:rsid w:val="001955A6"/>
    <w:rsid w:val="001A300E"/>
    <w:rsid w:val="001B00F5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63884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27EA9"/>
    <w:rsid w:val="003432E6"/>
    <w:rsid w:val="003439D3"/>
    <w:rsid w:val="0036420F"/>
    <w:rsid w:val="0036669F"/>
    <w:rsid w:val="00366844"/>
    <w:rsid w:val="003722F3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59AC"/>
    <w:rsid w:val="003F71D2"/>
    <w:rsid w:val="004074A1"/>
    <w:rsid w:val="00420AFF"/>
    <w:rsid w:val="00422134"/>
    <w:rsid w:val="00430731"/>
    <w:rsid w:val="00433BA1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3CC4"/>
    <w:rsid w:val="004B47B5"/>
    <w:rsid w:val="004B6AFE"/>
    <w:rsid w:val="004C0F0C"/>
    <w:rsid w:val="004D176C"/>
    <w:rsid w:val="004E6ECA"/>
    <w:rsid w:val="004E7352"/>
    <w:rsid w:val="00520E03"/>
    <w:rsid w:val="005314B7"/>
    <w:rsid w:val="00535DA7"/>
    <w:rsid w:val="0054166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624A"/>
    <w:rsid w:val="005D0782"/>
    <w:rsid w:val="005E6999"/>
    <w:rsid w:val="005F47E6"/>
    <w:rsid w:val="005F794B"/>
    <w:rsid w:val="0060201C"/>
    <w:rsid w:val="0060486C"/>
    <w:rsid w:val="00635EE5"/>
    <w:rsid w:val="00643F75"/>
    <w:rsid w:val="00664137"/>
    <w:rsid w:val="006677C4"/>
    <w:rsid w:val="0067443D"/>
    <w:rsid w:val="006D36BC"/>
    <w:rsid w:val="006D3F3A"/>
    <w:rsid w:val="006F4D80"/>
    <w:rsid w:val="00701ECA"/>
    <w:rsid w:val="00720962"/>
    <w:rsid w:val="0072245D"/>
    <w:rsid w:val="00737595"/>
    <w:rsid w:val="00761D32"/>
    <w:rsid w:val="00782602"/>
    <w:rsid w:val="00787247"/>
    <w:rsid w:val="007B5A6A"/>
    <w:rsid w:val="007C1C37"/>
    <w:rsid w:val="007C4A58"/>
    <w:rsid w:val="007D3C8F"/>
    <w:rsid w:val="007E0EE7"/>
    <w:rsid w:val="00810737"/>
    <w:rsid w:val="00811C48"/>
    <w:rsid w:val="00815DB3"/>
    <w:rsid w:val="0083459F"/>
    <w:rsid w:val="008355CC"/>
    <w:rsid w:val="0083780E"/>
    <w:rsid w:val="00853142"/>
    <w:rsid w:val="008674E6"/>
    <w:rsid w:val="00876001"/>
    <w:rsid w:val="00876A58"/>
    <w:rsid w:val="008939EF"/>
    <w:rsid w:val="00894072"/>
    <w:rsid w:val="00895B8D"/>
    <w:rsid w:val="008B212E"/>
    <w:rsid w:val="008B288F"/>
    <w:rsid w:val="008B7541"/>
    <w:rsid w:val="008C0ECE"/>
    <w:rsid w:val="008C1A4A"/>
    <w:rsid w:val="008C21E2"/>
    <w:rsid w:val="008D1B94"/>
    <w:rsid w:val="008D411F"/>
    <w:rsid w:val="008D4323"/>
    <w:rsid w:val="009010C1"/>
    <w:rsid w:val="00901A30"/>
    <w:rsid w:val="0090372F"/>
    <w:rsid w:val="00932ACF"/>
    <w:rsid w:val="00932B6E"/>
    <w:rsid w:val="0093677F"/>
    <w:rsid w:val="00937B93"/>
    <w:rsid w:val="00940B19"/>
    <w:rsid w:val="00944ADA"/>
    <w:rsid w:val="009568C5"/>
    <w:rsid w:val="00961A2D"/>
    <w:rsid w:val="0097243E"/>
    <w:rsid w:val="00973849"/>
    <w:rsid w:val="009832E4"/>
    <w:rsid w:val="00987073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41F1"/>
    <w:rsid w:val="00B25A20"/>
    <w:rsid w:val="00B3579F"/>
    <w:rsid w:val="00B440FB"/>
    <w:rsid w:val="00B4674F"/>
    <w:rsid w:val="00B517FB"/>
    <w:rsid w:val="00B67595"/>
    <w:rsid w:val="00B7140C"/>
    <w:rsid w:val="00B74823"/>
    <w:rsid w:val="00B81979"/>
    <w:rsid w:val="00B948DA"/>
    <w:rsid w:val="00B9609E"/>
    <w:rsid w:val="00BA4E09"/>
    <w:rsid w:val="00BC6DE8"/>
    <w:rsid w:val="00BE0705"/>
    <w:rsid w:val="00BF2997"/>
    <w:rsid w:val="00BF7C45"/>
    <w:rsid w:val="00C25F66"/>
    <w:rsid w:val="00C30D22"/>
    <w:rsid w:val="00C44051"/>
    <w:rsid w:val="00C525FC"/>
    <w:rsid w:val="00C56C03"/>
    <w:rsid w:val="00C57A8A"/>
    <w:rsid w:val="00C57FE8"/>
    <w:rsid w:val="00C6549A"/>
    <w:rsid w:val="00C8483C"/>
    <w:rsid w:val="00C915BF"/>
    <w:rsid w:val="00CB267E"/>
    <w:rsid w:val="00CB3B33"/>
    <w:rsid w:val="00CB736B"/>
    <w:rsid w:val="00CD2F29"/>
    <w:rsid w:val="00CD64BC"/>
    <w:rsid w:val="00CF11B0"/>
    <w:rsid w:val="00D149C9"/>
    <w:rsid w:val="00D22C95"/>
    <w:rsid w:val="00D30822"/>
    <w:rsid w:val="00D3685C"/>
    <w:rsid w:val="00D37E0D"/>
    <w:rsid w:val="00D41621"/>
    <w:rsid w:val="00D47C75"/>
    <w:rsid w:val="00D60A6D"/>
    <w:rsid w:val="00D67DFC"/>
    <w:rsid w:val="00D92B4A"/>
    <w:rsid w:val="00D9329B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2A23"/>
    <w:rsid w:val="00E0375C"/>
    <w:rsid w:val="00E03DA9"/>
    <w:rsid w:val="00E047D9"/>
    <w:rsid w:val="00E153D3"/>
    <w:rsid w:val="00E212F4"/>
    <w:rsid w:val="00E232D5"/>
    <w:rsid w:val="00E335DA"/>
    <w:rsid w:val="00E36B77"/>
    <w:rsid w:val="00E36EA8"/>
    <w:rsid w:val="00E502A7"/>
    <w:rsid w:val="00E642BF"/>
    <w:rsid w:val="00E660C4"/>
    <w:rsid w:val="00E83F0C"/>
    <w:rsid w:val="00E84E2B"/>
    <w:rsid w:val="00EA164E"/>
    <w:rsid w:val="00EA441C"/>
    <w:rsid w:val="00EB5190"/>
    <w:rsid w:val="00EB7CD4"/>
    <w:rsid w:val="00EC364D"/>
    <w:rsid w:val="00ED5890"/>
    <w:rsid w:val="00EF17AC"/>
    <w:rsid w:val="00EF2181"/>
    <w:rsid w:val="00F22A92"/>
    <w:rsid w:val="00F2595B"/>
    <w:rsid w:val="00F32E07"/>
    <w:rsid w:val="00F36E33"/>
    <w:rsid w:val="00F53807"/>
    <w:rsid w:val="00F712CE"/>
    <w:rsid w:val="00F80742"/>
    <w:rsid w:val="00F955DA"/>
    <w:rsid w:val="00FA41A2"/>
    <w:rsid w:val="00FC245F"/>
    <w:rsid w:val="00FD032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C9889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4FD65-F099-4BBD-96CD-F9BA9416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Devinca Limto</cp:lastModifiedBy>
  <cp:revision>5</cp:revision>
  <dcterms:created xsi:type="dcterms:W3CDTF">2020-03-25T05:27:00Z</dcterms:created>
  <dcterms:modified xsi:type="dcterms:W3CDTF">2020-03-25T08:38:00Z</dcterms:modified>
</cp:coreProperties>
</file>